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6DEA3B" w14:textId="3C07DA8F" w:rsidR="00F964F4" w:rsidRDefault="003410C8">
      <w:pPr>
        <w:pStyle w:val="ARTICLETITLE"/>
        <w:spacing w:after="120"/>
        <w:rPr>
          <w:color w:val="000000" w:themeColor="text1"/>
        </w:rPr>
      </w:pPr>
      <w:r>
        <w:rPr>
          <w:color w:val="000000"/>
        </w:rPr>
        <w:t>P</w:t>
      </w:r>
      <w:r w:rsidR="00102220">
        <w:rPr>
          <w:color w:val="000000"/>
        </w:rPr>
        <w:t>fizer Vaccine Tweets: A Sentiment Analysis</w:t>
      </w:r>
    </w:p>
    <w:p w14:paraId="1EEDF7D7" w14:textId="42E2CD5E" w:rsidR="003410C8" w:rsidRDefault="00102220">
      <w:pPr>
        <w:pStyle w:val="AUTHOR"/>
        <w:spacing w:before="80" w:after="360"/>
        <w:rPr>
          <w:color w:val="000000"/>
          <w:sz w:val="24"/>
        </w:rPr>
      </w:pPr>
      <w:r>
        <w:rPr>
          <w:color w:val="000000"/>
        </w:rPr>
        <w:t xml:space="preserve">Justin </w:t>
      </w:r>
      <w:proofErr w:type="spellStart"/>
      <w:r>
        <w:rPr>
          <w:color w:val="000000"/>
        </w:rPr>
        <w:t>Ehly</w:t>
      </w:r>
      <w:proofErr w:type="spellEnd"/>
      <w:r>
        <w:rPr>
          <w:color w:val="000000"/>
        </w:rPr>
        <w:t>, Nicole Norelli,</w:t>
      </w:r>
      <w:r w:rsidR="003410C8">
        <w:rPr>
          <w:color w:val="000000"/>
        </w:rPr>
        <w:t xml:space="preserve"> and </w:t>
      </w:r>
      <w:proofErr w:type="spellStart"/>
      <w:r>
        <w:rPr>
          <w:color w:val="000000"/>
        </w:rPr>
        <w:t>Mingyang</w:t>
      </w:r>
      <w:proofErr w:type="spellEnd"/>
      <w:r>
        <w:rPr>
          <w:color w:val="000000"/>
        </w:rPr>
        <w:t xml:space="preserve"> Nick YU</w:t>
      </w:r>
    </w:p>
    <w:p w14:paraId="2A49C740" w14:textId="4245EFCA" w:rsidR="003410C8" w:rsidRDefault="003410C8">
      <w:pPr>
        <w:pStyle w:val="ABSTRACT"/>
        <w:rPr>
          <w:color w:val="000000"/>
        </w:rPr>
      </w:pPr>
      <w:r>
        <w:rPr>
          <w:b/>
          <w:color w:val="000000"/>
        </w:rPr>
        <w:t>Abstract</w:t>
      </w:r>
      <w:r>
        <w:rPr>
          <w:color w:val="000000"/>
        </w:rPr>
        <w:t>—</w:t>
      </w:r>
      <w:r w:rsidR="00820331">
        <w:rPr>
          <w:color w:val="000000"/>
        </w:rPr>
        <w:t xml:space="preserve">A sentiment analysis of tweets selected using the #PfizerBioNTech </w:t>
      </w:r>
      <w:proofErr w:type="spellStart"/>
      <w:r w:rsidR="00820331">
        <w:rPr>
          <w:color w:val="000000"/>
        </w:rPr>
        <w:t>hastag</w:t>
      </w:r>
      <w:proofErr w:type="spellEnd"/>
      <w:r w:rsidR="00820331">
        <w:rPr>
          <w:color w:val="000000"/>
        </w:rPr>
        <w:t xml:space="preserve"> posted between December 12, 2020 and March 13, 2021 was conducted. Location information provided by Twitter users was identified and utilized. Sentiment analysis was obtained through Amazon Comprehend natural language processing, and </w:t>
      </w:r>
      <w:r w:rsidR="00820331">
        <w:rPr>
          <w:color w:val="000000"/>
        </w:rPr>
        <w:t>an</w:t>
      </w:r>
      <w:r w:rsidR="00820331">
        <w:rPr>
          <w:color w:val="000000"/>
        </w:rPr>
        <w:t xml:space="preserve"> examination of sentiment over time showed an</w:t>
      </w:r>
      <w:r w:rsidR="00820331">
        <w:rPr>
          <w:color w:val="000000"/>
        </w:rPr>
        <w:t xml:space="preserve"> increasing proportion of positive sentiment.</w:t>
      </w:r>
      <w:r w:rsidR="00820331">
        <w:rPr>
          <w:color w:val="000000"/>
        </w:rPr>
        <w:t xml:space="preserve"> Possible </w:t>
      </w:r>
      <w:r w:rsidR="00820331">
        <w:rPr>
          <w:color w:val="000000"/>
        </w:rPr>
        <w:t>small regional differences in sentiment within the United States</w:t>
      </w:r>
      <w:r w:rsidR="00820331">
        <w:rPr>
          <w:color w:val="000000"/>
        </w:rPr>
        <w:t xml:space="preserve"> were detected; however, no relationship between sentiment and COVID-19 </w:t>
      </w:r>
      <w:proofErr w:type="spellStart"/>
      <w:r w:rsidR="00820331">
        <w:rPr>
          <w:color w:val="000000"/>
        </w:rPr>
        <w:t>dealth</w:t>
      </w:r>
      <w:proofErr w:type="spellEnd"/>
      <w:r w:rsidR="00820331">
        <w:rPr>
          <w:color w:val="000000"/>
        </w:rPr>
        <w:t xml:space="preserve"> rates or other twitter user information was found.</w:t>
      </w:r>
    </w:p>
    <w:p w14:paraId="6B6DBB6A" w14:textId="5A719D56" w:rsidR="003410C8" w:rsidRDefault="003410C8">
      <w:pPr>
        <w:pStyle w:val="KEYWORD"/>
        <w:rPr>
          <w:color w:val="000000"/>
        </w:rPr>
      </w:pPr>
      <w:r>
        <w:rPr>
          <w:b/>
          <w:color w:val="000000"/>
        </w:rPr>
        <w:t>Index Terms</w:t>
      </w:r>
      <w:r>
        <w:rPr>
          <w:color w:val="000000"/>
        </w:rPr>
        <w:t>—</w:t>
      </w:r>
      <w:r w:rsidR="00081425">
        <w:rPr>
          <w:color w:val="000000"/>
        </w:rPr>
        <w:t xml:space="preserve">Data and knowledge visualization, Data Communications, Direct data manipulation, Sentiment analysis </w:t>
      </w:r>
    </w:p>
    <w:p w14:paraId="1A897CFE" w14:textId="77777777" w:rsidR="003410C8" w:rsidRDefault="003410C8">
      <w:pPr>
        <w:pStyle w:val="AUTHORAFFILIATION"/>
        <w:framePr w:vSpace="0" w:wrap="around"/>
        <w:spacing w:before="120" w:after="60"/>
        <w:jc w:val="center"/>
        <w:rPr>
          <w:i w:val="0"/>
          <w:color w:val="000000"/>
        </w:rPr>
      </w:pPr>
      <w:r>
        <w:rPr>
          <w:rFonts w:ascii="Times New Roman" w:hAnsi="Times New Roman"/>
          <w:i w:val="0"/>
          <w:color w:val="000000"/>
          <w:sz w:val="14"/>
        </w:rPr>
        <w:t>————————————————</w:t>
      </w:r>
    </w:p>
    <w:p w14:paraId="278CEE2C" w14:textId="2777A579" w:rsidR="003410C8" w:rsidRDefault="00667A76">
      <w:pPr>
        <w:pStyle w:val="AUTHORAFFILIATION"/>
        <w:framePr w:vSpace="0" w:wrap="around"/>
        <w:numPr>
          <w:ilvl w:val="0"/>
          <w:numId w:val="1"/>
        </w:numPr>
        <w:jc w:val="left"/>
        <w:rPr>
          <w:i w:val="0"/>
          <w:color w:val="000000"/>
        </w:rPr>
      </w:pPr>
      <w:r>
        <w:rPr>
          <w:color w:val="000000"/>
        </w:rPr>
        <w:t xml:space="preserve">J. </w:t>
      </w:r>
      <w:proofErr w:type="spellStart"/>
      <w:r>
        <w:rPr>
          <w:color w:val="000000"/>
        </w:rPr>
        <w:t>Ehly</w:t>
      </w:r>
      <w:proofErr w:type="spellEnd"/>
      <w:r>
        <w:rPr>
          <w:color w:val="000000"/>
        </w:rPr>
        <w:t xml:space="preserve"> is in the Master of Science in Data Science program, Southern Methodist University, Dallas, TX 75275.  </w:t>
      </w:r>
      <w:r w:rsidR="003410C8">
        <w:rPr>
          <w:color w:val="000000"/>
        </w:rPr>
        <w:t xml:space="preserve">E-mail: </w:t>
      </w:r>
      <w:proofErr w:type="spellStart"/>
      <w:r w:rsidR="00B60492">
        <w:rPr>
          <w:color w:val="000000"/>
        </w:rPr>
        <w:t>jehly</w:t>
      </w:r>
      <w:proofErr w:type="spellEnd"/>
      <w:r w:rsidR="003410C8">
        <w:rPr>
          <w:color w:val="000000"/>
        </w:rPr>
        <w:t xml:space="preserve">@ </w:t>
      </w:r>
      <w:r w:rsidR="00B60492">
        <w:rPr>
          <w:color w:val="000000"/>
        </w:rPr>
        <w:t>mail.</w:t>
      </w:r>
      <w:r>
        <w:rPr>
          <w:color w:val="000000"/>
        </w:rPr>
        <w:t>smu.edu</w:t>
      </w:r>
      <w:r w:rsidR="003410C8">
        <w:rPr>
          <w:color w:val="000000"/>
        </w:rPr>
        <w:t>.</w:t>
      </w:r>
    </w:p>
    <w:p w14:paraId="353E6A57" w14:textId="70FFF0E3" w:rsidR="00667A76" w:rsidRDefault="00667A76" w:rsidP="00667A76">
      <w:pPr>
        <w:pStyle w:val="AUTHORAFFILIATION"/>
        <w:framePr w:vSpace="0" w:wrap="around"/>
        <w:numPr>
          <w:ilvl w:val="0"/>
          <w:numId w:val="1"/>
        </w:numPr>
        <w:jc w:val="left"/>
        <w:rPr>
          <w:i w:val="0"/>
          <w:color w:val="000000"/>
        </w:rPr>
      </w:pPr>
      <w:r>
        <w:rPr>
          <w:color w:val="000000"/>
        </w:rPr>
        <w:t>N. Norelli</w:t>
      </w:r>
      <w:r>
        <w:rPr>
          <w:color w:val="000000"/>
        </w:rPr>
        <w:t xml:space="preserve"> is in the Master of Science in Data Science program, Southern Methodist University, Dallas, TX 75275.  E-mail: </w:t>
      </w:r>
      <w:proofErr w:type="spellStart"/>
      <w:r w:rsidR="00B60492">
        <w:rPr>
          <w:color w:val="000000"/>
        </w:rPr>
        <w:t>nnorelli</w:t>
      </w:r>
      <w:proofErr w:type="spellEnd"/>
      <w:r>
        <w:rPr>
          <w:color w:val="000000"/>
        </w:rPr>
        <w:t xml:space="preserve">@ </w:t>
      </w:r>
      <w:r w:rsidR="00B60492">
        <w:rPr>
          <w:color w:val="000000"/>
        </w:rPr>
        <w:t>mail.</w:t>
      </w:r>
      <w:r>
        <w:rPr>
          <w:color w:val="000000"/>
        </w:rPr>
        <w:t>smu.edu.</w:t>
      </w:r>
    </w:p>
    <w:p w14:paraId="434C9A28" w14:textId="09FB9768" w:rsidR="00667A76" w:rsidRDefault="00667A76" w:rsidP="00667A76">
      <w:pPr>
        <w:pStyle w:val="AUTHORAFFILIATION"/>
        <w:framePr w:vSpace="0" w:wrap="around"/>
        <w:numPr>
          <w:ilvl w:val="0"/>
          <w:numId w:val="1"/>
        </w:numPr>
        <w:jc w:val="left"/>
        <w:rPr>
          <w:i w:val="0"/>
          <w:color w:val="000000"/>
        </w:rPr>
      </w:pPr>
      <w:r>
        <w:rPr>
          <w:color w:val="000000"/>
        </w:rPr>
        <w:t>M. YU</w:t>
      </w:r>
      <w:r>
        <w:rPr>
          <w:color w:val="000000"/>
        </w:rPr>
        <w:t xml:space="preserve"> is in the Master of Science in Data Science program, Southern Methodist University, Dallas, TX 75275.  E-mail: </w:t>
      </w:r>
      <w:proofErr w:type="spellStart"/>
      <w:r w:rsidR="00B60492">
        <w:rPr>
          <w:color w:val="000000"/>
        </w:rPr>
        <w:t>nyu</w:t>
      </w:r>
      <w:proofErr w:type="spellEnd"/>
      <w:r>
        <w:rPr>
          <w:color w:val="000000"/>
        </w:rPr>
        <w:t xml:space="preserve">@ </w:t>
      </w:r>
      <w:r w:rsidR="00B60492">
        <w:rPr>
          <w:color w:val="000000"/>
        </w:rPr>
        <w:t>mail.</w:t>
      </w:r>
      <w:r>
        <w:rPr>
          <w:color w:val="000000"/>
        </w:rPr>
        <w:t>smu.edu.</w:t>
      </w:r>
    </w:p>
    <w:p w14:paraId="3E141715"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23C660C4" w14:textId="77777777" w:rsidR="003410C8" w:rsidRDefault="003410C8">
      <w:pPr>
        <w:pStyle w:val="Heading1"/>
        <w:spacing w:before="200"/>
        <w:rPr>
          <w:color w:val="000000"/>
        </w:rPr>
        <w:sectPr w:rsidR="003410C8" w:rsidSect="0069250A">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Pr>
          <w:color w:val="000000"/>
        </w:rPr>
        <w:t>1</w:t>
      </w:r>
      <w:r>
        <w:rPr>
          <w:color w:val="000000"/>
        </w:rPr>
        <w:tab/>
        <w:t>Introduction</w:t>
      </w:r>
    </w:p>
    <w:p w14:paraId="0C7AF468" w14:textId="5A29A863" w:rsidR="003410C8" w:rsidRPr="00DE2722" w:rsidRDefault="00102220" w:rsidP="00DE2722">
      <w:pPr>
        <w:pStyle w:val="Text"/>
        <w:keepNext/>
        <w:framePr w:dropCap="drop" w:lines="2" w:h="441" w:hRule="exact" w:wrap="around" w:vAnchor="text" w:hAnchor="text"/>
        <w:autoSpaceDE/>
        <w:autoSpaceDN/>
        <w:spacing w:line="441" w:lineRule="exact"/>
        <w:ind w:firstLine="0"/>
        <w:textAlignment w:val="baseline"/>
        <w:rPr>
          <w:rFonts w:ascii="Palatino" w:hAnsi="Palatino"/>
          <w:color w:val="000000"/>
          <w:spacing w:val="-2"/>
          <w:position w:val="-4"/>
          <w:sz w:val="50"/>
          <w:szCs w:val="56"/>
        </w:rPr>
      </w:pPr>
      <w:r>
        <w:rPr>
          <w:rFonts w:ascii="Palatino" w:hAnsi="Palatino"/>
          <w:color w:val="000000"/>
          <w:spacing w:val="-2"/>
          <w:position w:val="-4"/>
          <w:sz w:val="50"/>
          <w:szCs w:val="56"/>
        </w:rPr>
        <w:t>W</w:t>
      </w:r>
    </w:p>
    <w:p w14:paraId="6378F726" w14:textId="4A6B1FA2" w:rsidR="00102220" w:rsidRPr="00102220" w:rsidRDefault="00102220" w:rsidP="00102220">
      <w:pPr>
        <w:pStyle w:val="PARAGRAPHnoindent"/>
        <w:rPr>
          <w:rFonts w:ascii="Times New Roman" w:hAnsi="Times New Roman"/>
          <w:sz w:val="24"/>
          <w:szCs w:val="24"/>
        </w:rPr>
      </w:pPr>
      <w:r>
        <w:rPr>
          <w:color w:val="000000"/>
        </w:rPr>
        <w:t>ORLDWIDE</w:t>
      </w:r>
      <w:r w:rsidR="003410C8">
        <w:rPr>
          <w:color w:val="000000"/>
        </w:rPr>
        <w:t xml:space="preserve"> </w:t>
      </w:r>
      <w:r w:rsidRPr="00102220">
        <w:t xml:space="preserve">distribution of the Pfizer vaccine in response to the COVID-19 pandemic has increased, but public perceptions about the vaccine and vaccine hesitancy remain </w:t>
      </w:r>
      <w:r w:rsidR="00750995" w:rsidRPr="004C379A">
        <w:t>as</w:t>
      </w:r>
      <w:r w:rsidR="00750995">
        <w:t xml:space="preserve"> </w:t>
      </w:r>
      <w:r w:rsidRPr="00102220">
        <w:t>potential barriers to achieving herd immunity in many countries</w:t>
      </w:r>
      <w:r>
        <w:t xml:space="preserve"> [1]</w:t>
      </w:r>
      <w:r w:rsidRPr="00102220">
        <w:t>. Trust in healthcare entities and government are contributing factors to a population’s confidence in vaccines</w:t>
      </w:r>
      <w:r>
        <w:rPr>
          <w:sz w:val="13"/>
          <w:szCs w:val="13"/>
        </w:rPr>
        <w:t xml:space="preserve"> </w:t>
      </w:r>
      <w:r w:rsidRPr="00102220">
        <w:t>[2], and misinformation</w:t>
      </w:r>
      <w:r w:rsidR="00750995">
        <w:t xml:space="preserve"> </w:t>
      </w:r>
      <w:r w:rsidR="00750995" w:rsidRPr="004C379A">
        <w:t>about vaccines</w:t>
      </w:r>
      <w:r w:rsidRPr="004C379A">
        <w:t>,</w:t>
      </w:r>
      <w:r w:rsidRPr="00102220">
        <w:t xml:space="preserve"> particularly from online sources, can negatively impact vaccine intent</w:t>
      </w:r>
      <w:r>
        <w:rPr>
          <w:sz w:val="13"/>
          <w:szCs w:val="13"/>
        </w:rPr>
        <w:t xml:space="preserve"> </w:t>
      </w:r>
      <w:r w:rsidRPr="00102220">
        <w:t>[1], [3].</w:t>
      </w:r>
    </w:p>
    <w:p w14:paraId="32AE57A7" w14:textId="0CA74FB2" w:rsidR="00102220" w:rsidRPr="00102220" w:rsidRDefault="00102220" w:rsidP="00750995">
      <w:pPr>
        <w:pStyle w:val="PARAGRAPH"/>
        <w:rPr>
          <w:rFonts w:ascii="Times New Roman" w:hAnsi="Times New Roman"/>
          <w:sz w:val="24"/>
          <w:szCs w:val="24"/>
        </w:rPr>
      </w:pPr>
      <w:r w:rsidRPr="00102220">
        <w:t>Analysis of public sentiment could assist the medical</w:t>
      </w:r>
      <w:r w:rsidR="00750995">
        <w:t xml:space="preserve"> </w:t>
      </w:r>
      <w:r w:rsidR="00750995" w:rsidRPr="004C379A">
        <w:t>and policy</w:t>
      </w:r>
      <w:r w:rsidRPr="004C379A">
        <w:t xml:space="preserve"> </w:t>
      </w:r>
      <w:r w:rsidR="00750995" w:rsidRPr="004C379A">
        <w:t>communities</w:t>
      </w:r>
      <w:r w:rsidRPr="00102220">
        <w:t xml:space="preserve"> in developing a more effective informational campaign, which would save lives. Determining sentiment trends related to time, geography, or particular events would be helpful in planning such campaigns. This project analyzed real-world Twitter data related to the Pfizer vaccine to identify public perceptions of the vaccine as well as any useful trends</w:t>
      </w:r>
      <w:r w:rsidR="00750995">
        <w:t xml:space="preserve"> </w:t>
      </w:r>
      <w:r w:rsidR="00750995" w:rsidRPr="004C379A">
        <w:t>that might inform public policy</w:t>
      </w:r>
      <w:r w:rsidRPr="004C379A">
        <w:t>.</w:t>
      </w:r>
    </w:p>
    <w:p w14:paraId="14455ECB" w14:textId="779B450A" w:rsidR="003410C8" w:rsidRDefault="003410C8" w:rsidP="00102220">
      <w:pPr>
        <w:pStyle w:val="Heading1"/>
        <w:rPr>
          <w:color w:val="000000"/>
        </w:rPr>
      </w:pPr>
      <w:r>
        <w:rPr>
          <w:color w:val="000000"/>
        </w:rPr>
        <w:t>2</w:t>
      </w:r>
      <w:r>
        <w:rPr>
          <w:color w:val="000000"/>
        </w:rPr>
        <w:tab/>
      </w:r>
      <w:r w:rsidR="00102220">
        <w:t>Data Description</w:t>
      </w:r>
    </w:p>
    <w:p w14:paraId="445250E9" w14:textId="2C8F8EB5" w:rsidR="003410C8" w:rsidRDefault="003410C8">
      <w:pPr>
        <w:pStyle w:val="Heading2"/>
        <w:spacing w:before="0"/>
        <w:rPr>
          <w:color w:val="000000"/>
        </w:rPr>
      </w:pPr>
      <w:r>
        <w:rPr>
          <w:color w:val="000000"/>
        </w:rPr>
        <w:t xml:space="preserve">2.1 </w:t>
      </w:r>
      <w:r w:rsidR="00102220">
        <w:rPr>
          <w:color w:val="000000"/>
        </w:rPr>
        <w:t>Data Set</w:t>
      </w:r>
    </w:p>
    <w:p w14:paraId="7106CCC7" w14:textId="6DBF3232" w:rsidR="00102220" w:rsidRPr="00102220" w:rsidRDefault="00102220" w:rsidP="00102220">
      <w:pPr>
        <w:rPr>
          <w:rFonts w:ascii="Times New Roman" w:hAnsi="Times New Roman"/>
          <w:sz w:val="24"/>
          <w:szCs w:val="24"/>
        </w:rPr>
      </w:pPr>
      <w:r w:rsidRPr="00102220">
        <w:t xml:space="preserve">The data set for our analysis was supplied by </w:t>
      </w:r>
      <w:r>
        <w:t>K</w:t>
      </w:r>
      <w:r w:rsidRPr="00102220">
        <w:t xml:space="preserve">aggle. It </w:t>
      </w:r>
      <w:r w:rsidRPr="004C379A">
        <w:t>consist</w:t>
      </w:r>
      <w:r w:rsidR="00750995" w:rsidRPr="004C379A">
        <w:t>ed</w:t>
      </w:r>
      <w:r w:rsidRPr="00102220">
        <w:t xml:space="preserve"> of 16 variables </w:t>
      </w:r>
      <w:r>
        <w:t>from</w:t>
      </w:r>
      <w:r w:rsidRPr="00102220">
        <w:t xml:space="preserve"> </w:t>
      </w:r>
      <w:r w:rsidR="007646E8" w:rsidRPr="004C379A">
        <w:t>6</w:t>
      </w:r>
      <w:r w:rsidR="00750995" w:rsidRPr="004C379A">
        <w:t>,</w:t>
      </w:r>
      <w:r w:rsidR="007646E8" w:rsidRPr="004C379A">
        <w:t>821</w:t>
      </w:r>
      <w:r w:rsidRPr="00102220">
        <w:t xml:space="preserve"> tweets </w:t>
      </w:r>
      <w:r w:rsidR="00750995" w:rsidRPr="004C379A">
        <w:t>which</w:t>
      </w:r>
      <w:r w:rsidRPr="00102220">
        <w:t xml:space="preserve"> were collected using the </w:t>
      </w:r>
      <w:proofErr w:type="spellStart"/>
      <w:r w:rsidRPr="00102220">
        <w:t>tweepy</w:t>
      </w:r>
      <w:proofErr w:type="spellEnd"/>
      <w:r w:rsidRPr="00102220">
        <w:t xml:space="preserve"> Python package and Twitter API. The tweets were selected using the #PfizerBioNTech hashtag, and they were posted between December 12, 2020 and </w:t>
      </w:r>
      <w:r>
        <w:t>March 13</w:t>
      </w:r>
      <w:r w:rsidRPr="00102220">
        <w:t xml:space="preserve">, 2021. The data used in this study is available at </w:t>
      </w:r>
      <w:r w:rsidRPr="00102220">
        <w:rPr>
          <w:shd w:val="clear" w:color="auto" w:fill="FFFF00"/>
        </w:rPr>
        <w:t>INSERT GITHUB LINK</w:t>
      </w:r>
      <w:r w:rsidRPr="00102220">
        <w:t>.</w:t>
      </w:r>
      <w:r w:rsidR="007646E8">
        <w:t xml:space="preserve"> We analyzed the Twitter data in two sections.  Our initial data set consisted of </w:t>
      </w:r>
      <w:r w:rsidR="007646E8" w:rsidRPr="004C379A">
        <w:t>4</w:t>
      </w:r>
      <w:r w:rsidR="00750995" w:rsidRPr="004C379A">
        <w:t>,</w:t>
      </w:r>
      <w:r w:rsidR="007646E8" w:rsidRPr="004C379A">
        <w:t>139</w:t>
      </w:r>
      <w:r w:rsidR="007646E8">
        <w:t xml:space="preserve"> tweets posted between December 12, 2020 and January 20, 2021. Our full data set consisted of the </w:t>
      </w:r>
      <w:proofErr w:type="spellStart"/>
      <w:r w:rsidR="007646E8">
        <w:t>intial</w:t>
      </w:r>
      <w:proofErr w:type="spellEnd"/>
      <w:r w:rsidR="007646E8">
        <w:t xml:space="preserve"> set plus the additional </w:t>
      </w:r>
      <w:r w:rsidR="007646E8" w:rsidRPr="004C379A">
        <w:t>2</w:t>
      </w:r>
      <w:r w:rsidR="00750995" w:rsidRPr="004C379A">
        <w:t>,</w:t>
      </w:r>
      <w:r w:rsidR="007646E8" w:rsidRPr="004C379A">
        <w:t>682</w:t>
      </w:r>
      <w:r w:rsidR="007646E8">
        <w:t xml:space="preserve"> tweets posted between January 20, 2010 and March 13, 2021.</w:t>
      </w:r>
    </w:p>
    <w:p w14:paraId="2CF78293" w14:textId="5B55E482" w:rsidR="003410C8" w:rsidRDefault="003410C8">
      <w:pPr>
        <w:pStyle w:val="Heading2"/>
        <w:ind w:left="0" w:firstLine="0"/>
        <w:rPr>
          <w:color w:val="000000"/>
        </w:rPr>
      </w:pPr>
      <w:r>
        <w:rPr>
          <w:color w:val="000000"/>
        </w:rPr>
        <w:t xml:space="preserve">2.2 </w:t>
      </w:r>
      <w:r w:rsidR="00102220">
        <w:rPr>
          <w:color w:val="000000"/>
        </w:rPr>
        <w:t>Missing Data</w:t>
      </w:r>
    </w:p>
    <w:p w14:paraId="1BF625CC" w14:textId="2ABC278A" w:rsidR="00102220" w:rsidRPr="00102220" w:rsidRDefault="00102220" w:rsidP="00102220">
      <w:pPr>
        <w:rPr>
          <w:rFonts w:ascii="Times New Roman" w:hAnsi="Times New Roman"/>
          <w:sz w:val="24"/>
          <w:szCs w:val="24"/>
        </w:rPr>
      </w:pPr>
      <w:r w:rsidRPr="00102220">
        <w:t xml:space="preserve">The variables with missing data </w:t>
      </w:r>
      <w:r w:rsidR="007646E8">
        <w:t xml:space="preserve">from our full data set </w:t>
      </w:r>
      <w:r w:rsidRPr="00102220">
        <w:t xml:space="preserve">were: </w:t>
      </w:r>
      <w:proofErr w:type="spellStart"/>
      <w:r w:rsidRPr="00102220">
        <w:t>user_description</w:t>
      </w:r>
      <w:proofErr w:type="spellEnd"/>
      <w:r w:rsidRPr="00102220">
        <w:t xml:space="preserve"> (</w:t>
      </w:r>
      <w:r w:rsidR="007646E8">
        <w:t>427</w:t>
      </w:r>
      <w:r w:rsidRPr="00102220">
        <w:t xml:space="preserve">), </w:t>
      </w:r>
      <w:proofErr w:type="spellStart"/>
      <w:r w:rsidRPr="00102220">
        <w:t>user_location</w:t>
      </w:r>
      <w:proofErr w:type="spellEnd"/>
      <w:r w:rsidRPr="00102220">
        <w:t xml:space="preserve"> (</w:t>
      </w:r>
      <w:r w:rsidR="007646E8">
        <w:t>1381</w:t>
      </w:r>
      <w:r w:rsidRPr="00102220">
        <w:t xml:space="preserve">), and </w:t>
      </w:r>
      <w:r w:rsidRPr="00102220">
        <w:t>hashtags (1</w:t>
      </w:r>
      <w:r w:rsidR="007646E8">
        <w:t>676</w:t>
      </w:r>
      <w:r w:rsidRPr="00102220">
        <w:t xml:space="preserve">). Additionally, the </w:t>
      </w:r>
      <w:proofErr w:type="spellStart"/>
      <w:r w:rsidRPr="00102220">
        <w:t>user_location</w:t>
      </w:r>
      <w:proofErr w:type="spellEnd"/>
      <w:r w:rsidRPr="00102220">
        <w:t xml:space="preserve"> data varied in format, with users identifying country, state, city and state, city and country, city, region, or fictional locations. The format of states also included abbreviations as well as full state names. </w:t>
      </w:r>
    </w:p>
    <w:p w14:paraId="2C6AAC2E" w14:textId="598A6573" w:rsidR="003410C8" w:rsidRDefault="003410C8">
      <w:pPr>
        <w:pStyle w:val="Heading2"/>
        <w:rPr>
          <w:color w:val="000000"/>
        </w:rPr>
      </w:pPr>
      <w:r>
        <w:rPr>
          <w:color w:val="000000"/>
        </w:rPr>
        <w:t>2.3</w:t>
      </w:r>
      <w:r>
        <w:rPr>
          <w:color w:val="000000"/>
        </w:rPr>
        <w:tab/>
      </w:r>
      <w:r w:rsidR="00102220">
        <w:rPr>
          <w:color w:val="000000"/>
        </w:rPr>
        <w:t>Geographic Variables</w:t>
      </w:r>
    </w:p>
    <w:p w14:paraId="66F8F63C" w14:textId="1C3BE65E" w:rsidR="007646E8" w:rsidRDefault="00102220" w:rsidP="007646E8">
      <w:r w:rsidRPr="00102220">
        <w:t xml:space="preserve">Because we were interested in geographic trends, </w:t>
      </w:r>
      <w:r w:rsidR="00750995" w:rsidRPr="004C379A">
        <w:t xml:space="preserve">we prioritized </w:t>
      </w:r>
      <w:r w:rsidRPr="004C379A">
        <w:t>transforming</w:t>
      </w:r>
      <w:r w:rsidRPr="00102220">
        <w:t xml:space="preserve"> location data into a consistent format.  </w:t>
      </w:r>
      <w:r w:rsidR="007646E8">
        <w:t>Using our initial data set, w</w:t>
      </w:r>
      <w:r w:rsidRPr="00102220">
        <w:t xml:space="preserve">e created variables for </w:t>
      </w:r>
      <w:proofErr w:type="spellStart"/>
      <w:r w:rsidRPr="00102220">
        <w:t>user_country</w:t>
      </w:r>
      <w:proofErr w:type="spellEnd"/>
      <w:r w:rsidRPr="00102220">
        <w:t xml:space="preserve">, </w:t>
      </w:r>
      <w:proofErr w:type="spellStart"/>
      <w:r w:rsidRPr="00102220">
        <w:t>user_city</w:t>
      </w:r>
      <w:proofErr w:type="spellEnd"/>
      <w:r w:rsidRPr="00102220">
        <w:t xml:space="preserve">, </w:t>
      </w:r>
      <w:proofErr w:type="spellStart"/>
      <w:r w:rsidRPr="00102220">
        <w:t>user_state</w:t>
      </w:r>
      <w:proofErr w:type="spellEnd"/>
      <w:r w:rsidRPr="00102220">
        <w:t xml:space="preserve">, and </w:t>
      </w:r>
      <w:proofErr w:type="spellStart"/>
      <w:r w:rsidRPr="00102220">
        <w:t>us_state_code</w:t>
      </w:r>
      <w:proofErr w:type="spellEnd"/>
      <w:r w:rsidRPr="00102220">
        <w:t xml:space="preserve">.  We </w:t>
      </w:r>
      <w:r w:rsidR="00750995" w:rsidRPr="004C379A">
        <w:t>also</w:t>
      </w:r>
      <w:r w:rsidR="00750995">
        <w:t xml:space="preserve"> </w:t>
      </w:r>
      <w:r w:rsidRPr="00102220">
        <w:t xml:space="preserve">obtained data sets with lists of world countries, world cities, and U.S. states. </w:t>
      </w:r>
    </w:p>
    <w:p w14:paraId="5D27687D" w14:textId="1904A6A1" w:rsidR="00102220" w:rsidRPr="00EE14DE" w:rsidRDefault="00102220" w:rsidP="00EE14DE">
      <w:pPr>
        <w:pStyle w:val="PARAGRAPH"/>
      </w:pPr>
      <w:r w:rsidRPr="00EE14DE">
        <w:t>Fi</w:t>
      </w:r>
      <w:r w:rsidRPr="00102220">
        <w:t xml:space="preserve">rst we wrote a function to match the world city names iteratively, descending by string length. </w:t>
      </w:r>
      <w:r w:rsidR="00750995" w:rsidRPr="004C379A">
        <w:t>Once</w:t>
      </w:r>
      <w:r w:rsidRPr="00102220">
        <w:t xml:space="preserve"> we matched a city, the </w:t>
      </w:r>
      <w:proofErr w:type="spellStart"/>
      <w:r w:rsidRPr="00102220">
        <w:t>user_country</w:t>
      </w:r>
      <w:proofErr w:type="spellEnd"/>
      <w:r w:rsidRPr="00102220">
        <w:t xml:space="preserve"> variable was filled in according to the corresponding country from the world city data set. After we completed the process, we identified all short and unfamiliar city names with high frequencies. Many were erroneous matches, and we treated them as special cases</w:t>
      </w:r>
      <w:r w:rsidR="00750995">
        <w:t xml:space="preserve">, </w:t>
      </w:r>
      <w:r w:rsidR="00750995" w:rsidRPr="004C379A">
        <w:t>which</w:t>
      </w:r>
      <w:r w:rsidRPr="00102220">
        <w:t xml:space="preserve"> we resolved individually. For example, city “ARTH” was often matched to “EARTH” and “NADA” was often matched to “CANADA.”</w:t>
      </w:r>
    </w:p>
    <w:p w14:paraId="576072CF" w14:textId="62791DEB" w:rsidR="007646E8" w:rsidRDefault="00102220" w:rsidP="00EE14DE">
      <w:pPr>
        <w:pStyle w:val="PARAGRAPH"/>
      </w:pPr>
      <w:r w:rsidRPr="00102220">
        <w:t>Next</w:t>
      </w:r>
      <w:r w:rsidR="00750995">
        <w:t>,</w:t>
      </w:r>
      <w:r w:rsidRPr="00102220">
        <w:t xml:space="preserve"> we used the world country names data set to identify and fill in the </w:t>
      </w:r>
      <w:proofErr w:type="spellStart"/>
      <w:r w:rsidRPr="00102220">
        <w:t>user_country</w:t>
      </w:r>
      <w:proofErr w:type="spellEnd"/>
      <w:r w:rsidRPr="00102220">
        <w:t xml:space="preserve"> variable where still necessary. Then, we matched U.S. states, checking to make sure the country name was correct when a state was matched. We identified particular formats and cases that resulted in errors, such as nonstandard abbreviations (like NYC) or WEST VIRGINIA matching to VIRGINIA and fixed them accordingly.  Additionally, we addressed location entries formatted in a "city, state code" structure to capture the state information.  Finally, we supplied the appropriate state codes for the </w:t>
      </w:r>
      <w:proofErr w:type="spellStart"/>
      <w:r w:rsidRPr="00102220">
        <w:t>user_state_code</w:t>
      </w:r>
      <w:proofErr w:type="spellEnd"/>
      <w:r w:rsidRPr="00102220">
        <w:t xml:space="preserve"> variable.</w:t>
      </w:r>
    </w:p>
    <w:p w14:paraId="3ECA9B41" w14:textId="4A0BF21F" w:rsidR="00102220" w:rsidRPr="00102220" w:rsidRDefault="007646E8" w:rsidP="00EE14DE">
      <w:pPr>
        <w:pStyle w:val="PARAGRAPH"/>
        <w:rPr>
          <w:rFonts w:ascii="Times New Roman" w:hAnsi="Times New Roman"/>
          <w:sz w:val="24"/>
          <w:szCs w:val="24"/>
        </w:rPr>
      </w:pPr>
      <w:r>
        <w:t xml:space="preserve">While we applied this entire process to our initial data set, we decided to only identify </w:t>
      </w:r>
      <w:proofErr w:type="spellStart"/>
      <w:r>
        <w:t>user_state</w:t>
      </w:r>
      <w:proofErr w:type="spellEnd"/>
      <w:r>
        <w:t xml:space="preserve"> and </w:t>
      </w:r>
      <w:proofErr w:type="spellStart"/>
      <w:r>
        <w:t>us_state_code</w:t>
      </w:r>
      <w:proofErr w:type="spellEnd"/>
      <w:r>
        <w:t xml:space="preserve"> for the new tweets (January 20, 2010 to March 13, 2021) in the full data set, as state identification was our primary interest.</w:t>
      </w:r>
    </w:p>
    <w:p w14:paraId="44D50D15" w14:textId="69BA23BD" w:rsidR="003410C8" w:rsidRDefault="003410C8">
      <w:pPr>
        <w:pStyle w:val="Heading1"/>
        <w:rPr>
          <w:rStyle w:val="Url"/>
          <w:rFonts w:ascii="Helvetica" w:hAnsi="Helvetica"/>
          <w:color w:val="000000"/>
        </w:rPr>
      </w:pPr>
      <w:r>
        <w:rPr>
          <w:rStyle w:val="Figurereferenceto"/>
          <w:color w:val="000000"/>
        </w:rPr>
        <w:t>3</w:t>
      </w:r>
      <w:r>
        <w:rPr>
          <w:rStyle w:val="Figurereferenceto"/>
          <w:color w:val="000000"/>
        </w:rPr>
        <w:tab/>
        <w:t>S</w:t>
      </w:r>
      <w:r w:rsidR="00102220">
        <w:rPr>
          <w:rStyle w:val="Figurereferenceto"/>
          <w:color w:val="000000"/>
        </w:rPr>
        <w:t>entiment Analysis</w:t>
      </w:r>
    </w:p>
    <w:p w14:paraId="3C63C043" w14:textId="7F641786" w:rsidR="003410C8" w:rsidRPr="00285CA1" w:rsidRDefault="00102220" w:rsidP="00285CA1">
      <w:pPr>
        <w:rPr>
          <w:rFonts w:ascii="Times New Roman" w:hAnsi="Times New Roman"/>
          <w:sz w:val="24"/>
          <w:szCs w:val="24"/>
        </w:rPr>
      </w:pPr>
      <w:r w:rsidRPr="00102220">
        <w:t xml:space="preserve">To analyze tweet sentiment, we first cleaned and reformatted the text variable. We then uploaded the tweet text </w:t>
      </w:r>
      <w:r w:rsidRPr="00102220">
        <w:lastRenderedPageBreak/>
        <w:t>to Amazon S3</w:t>
      </w:r>
      <w:r w:rsidR="004C379A">
        <w:t>, an object storage service</w:t>
      </w:r>
      <w:r w:rsidRPr="00102220">
        <w:t>. Next, we utilized Amazon Comprehend to obtain a sentiment analysis. Amazon Comprehend uses natural language processing to determine the emotional sentiment in text. It provides a likelihood score for positive, negative, neutral, and mixed sentiment and identifies the most likely candidate for each document. (In this case, each tweet was considered a document.) We then matched the sentiment information back to the original entry for our exploratory analysis.</w:t>
      </w:r>
    </w:p>
    <w:p w14:paraId="59D397D0" w14:textId="47A4BF29" w:rsidR="003410C8" w:rsidRDefault="003410C8">
      <w:pPr>
        <w:pStyle w:val="Heading1"/>
        <w:rPr>
          <w:color w:val="000000"/>
        </w:rPr>
      </w:pPr>
      <w:r>
        <w:rPr>
          <w:color w:val="000000"/>
        </w:rPr>
        <w:t>4</w:t>
      </w:r>
      <w:r>
        <w:rPr>
          <w:color w:val="000000"/>
        </w:rPr>
        <w:tab/>
      </w:r>
      <w:r w:rsidR="00102220">
        <w:rPr>
          <w:color w:val="000000"/>
        </w:rPr>
        <w:t>Data Analysis</w:t>
      </w:r>
    </w:p>
    <w:p w14:paraId="2863210B" w14:textId="05741CC8" w:rsidR="007646E8" w:rsidRPr="007646E8" w:rsidRDefault="007646E8" w:rsidP="007646E8">
      <w:pPr>
        <w:pStyle w:val="Heading2"/>
        <w:spacing w:before="0"/>
        <w:rPr>
          <w:color w:val="000000"/>
        </w:rPr>
      </w:pPr>
      <w:r>
        <w:rPr>
          <w:color w:val="000000"/>
        </w:rPr>
        <w:t>4.1 Geographic Trends</w:t>
      </w:r>
      <w:r w:rsidR="00A34D54">
        <w:rPr>
          <w:color w:val="000000"/>
        </w:rPr>
        <w:t>: Country and City</w:t>
      </w:r>
    </w:p>
    <w:p w14:paraId="78887025" w14:textId="201BFAD2" w:rsidR="007646E8" w:rsidRDefault="007646E8" w:rsidP="007646E8">
      <w:r w:rsidRPr="007646E8">
        <w:t xml:space="preserve">We explored tweet sentiment by geographical location for user countries, states, and cities. There was a large amount of missing data, and there were many locations with only a handful of tweets, so each of the following </w:t>
      </w:r>
      <w:r w:rsidR="00355625">
        <w:t>sections only examines</w:t>
      </w:r>
      <w:r w:rsidRPr="007646E8">
        <w:t xml:space="preserve"> locations with ten or more tweets. </w:t>
      </w:r>
    </w:p>
    <w:p w14:paraId="0B23F7B6" w14:textId="5CFF308B" w:rsidR="00355625" w:rsidRDefault="00431636" w:rsidP="00EE14DE">
      <w:pPr>
        <w:pStyle w:val="PARAGRAPH"/>
      </w:pPr>
      <w:r>
        <w:t xml:space="preserve">The city and country data </w:t>
      </w:r>
      <w:r w:rsidR="00750995" w:rsidRPr="00E56E18">
        <w:t>are derived</w:t>
      </w:r>
      <w:r>
        <w:t xml:space="preserve"> entirely from the initial data set, as we </w:t>
      </w:r>
      <w:r w:rsidR="006634EF">
        <w:t>chose</w:t>
      </w:r>
      <w:r w:rsidR="00371B3B">
        <w:t xml:space="preserve"> </w:t>
      </w:r>
      <w:r>
        <w:t xml:space="preserve">not </w:t>
      </w:r>
      <w:r w:rsidR="006634EF">
        <w:t xml:space="preserve">to </w:t>
      </w:r>
      <w:r>
        <w:t xml:space="preserve">identify city or country when we added the most recent tweets to our full data set. </w:t>
      </w:r>
      <w:r w:rsidR="00355625">
        <w:t xml:space="preserve">Countries with no positive sentiment included: Cyprus, Denmark, Japan, Niger, Philippines, Qatar, Turkey, and Venezuela. These countries had between 11 and 43 tweets each, so the sample size was relatively small. </w:t>
      </w:r>
    </w:p>
    <w:p w14:paraId="32AD7EAF" w14:textId="7B32C6D0" w:rsidR="007646E8" w:rsidRDefault="00E56E18" w:rsidP="00EE14DE">
      <w:pPr>
        <w:pStyle w:val="PARAGRAPH"/>
      </w:pPr>
      <w:r w:rsidRPr="006634EF">
        <w:drawing>
          <wp:anchor distT="0" distB="0" distL="114300" distR="114300" simplePos="0" relativeHeight="251658240" behindDoc="1" locked="0" layoutInCell="1" allowOverlap="1" wp14:anchorId="040000E3" wp14:editId="06222257">
            <wp:simplePos x="0" y="0"/>
            <wp:positionH relativeFrom="column">
              <wp:posOffset>-57751</wp:posOffset>
            </wp:positionH>
            <wp:positionV relativeFrom="paragraph">
              <wp:posOffset>1575671</wp:posOffset>
            </wp:positionV>
            <wp:extent cx="3099816" cy="1920240"/>
            <wp:effectExtent l="0" t="0" r="0" b="0"/>
            <wp:wrapTight wrapText="bothSides">
              <wp:wrapPolygon edited="0">
                <wp:start x="0" y="0"/>
                <wp:lineTo x="0" y="21429"/>
                <wp:lineTo x="21507" y="21429"/>
                <wp:lineTo x="2150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9816" cy="1920240"/>
                    </a:xfrm>
                    <a:prstGeom prst="rect">
                      <a:avLst/>
                    </a:prstGeom>
                  </pic:spPr>
                </pic:pic>
              </a:graphicData>
            </a:graphic>
            <wp14:sizeRelH relativeFrom="page">
              <wp14:pctWidth>0</wp14:pctWidth>
            </wp14:sizeRelH>
            <wp14:sizeRelV relativeFrom="page">
              <wp14:pctHeight>0</wp14:pctHeight>
            </wp14:sizeRelV>
          </wp:anchor>
        </w:drawing>
      </w:r>
      <w:r w:rsidR="00355625">
        <w:t>Fig</w:t>
      </w:r>
      <w:r w:rsidR="00EE14DE">
        <w:t>.</w:t>
      </w:r>
      <w:r w:rsidR="00355625">
        <w:t xml:space="preserve"> 1 shows the proportion of tweet sentiment by country for countries with 50 or more tweets. Ireland had the highest proportion of positive tweets, while India had the lowest. UAE had the smallest proportion of negative tweets. </w:t>
      </w:r>
      <w:r w:rsidR="00863388">
        <w:t>Overall, there w</w:t>
      </w:r>
      <w:r w:rsidR="006634EF">
        <w:t>as</w:t>
      </w:r>
      <w:r w:rsidR="006634EF" w:rsidRPr="006634EF">
        <w:rPr>
          <w:noProof/>
        </w:rPr>
        <w:t xml:space="preserve"> </w:t>
      </w:r>
      <w:r w:rsidR="00863388">
        <w:t xml:space="preserve"> no apparent larger pattern regarding sentiment and country. Because we filled in </w:t>
      </w:r>
      <w:proofErr w:type="spellStart"/>
      <w:r w:rsidR="00863388">
        <w:t>user_country</w:t>
      </w:r>
      <w:proofErr w:type="spellEnd"/>
      <w:r w:rsidR="00863388">
        <w:t xml:space="preserve"> when we identified a city, there was substantial overlap between the city and country analyses.  City sentiment trends followed the country trends previously identified.</w:t>
      </w:r>
      <w:r w:rsidR="006634EF" w:rsidRPr="006634EF">
        <w:t xml:space="preserve"> </w:t>
      </w:r>
    </w:p>
    <w:p w14:paraId="035CC254" w14:textId="24701718" w:rsidR="007646E8" w:rsidRDefault="007646E8" w:rsidP="007646E8">
      <w:pPr>
        <w:pStyle w:val="PARAGRAPH"/>
        <w:ind w:firstLine="0"/>
      </w:pPr>
    </w:p>
    <w:p w14:paraId="478137C7" w14:textId="77777777" w:rsidR="00EE14DE" w:rsidRDefault="00EE14DE" w:rsidP="007646E8">
      <w:pPr>
        <w:pStyle w:val="Heading2"/>
        <w:spacing w:before="0"/>
        <w:rPr>
          <w:color w:val="000000"/>
        </w:rPr>
      </w:pPr>
    </w:p>
    <w:p w14:paraId="6AB4699F" w14:textId="799E431A" w:rsidR="007646E8" w:rsidRDefault="007646E8" w:rsidP="007646E8">
      <w:pPr>
        <w:pStyle w:val="Heading2"/>
        <w:spacing w:before="0"/>
        <w:rPr>
          <w:color w:val="000000"/>
        </w:rPr>
      </w:pPr>
      <w:r>
        <w:rPr>
          <w:color w:val="000000"/>
        </w:rPr>
        <w:t>4.</w:t>
      </w:r>
      <w:r w:rsidR="00A34D54">
        <w:rPr>
          <w:color w:val="000000"/>
        </w:rPr>
        <w:t xml:space="preserve">2 </w:t>
      </w:r>
      <w:r w:rsidR="00A34D54">
        <w:rPr>
          <w:color w:val="000000"/>
        </w:rPr>
        <w:t xml:space="preserve">Geographic Trends: </w:t>
      </w:r>
      <w:r>
        <w:rPr>
          <w:color w:val="000000"/>
        </w:rPr>
        <w:t>State</w:t>
      </w:r>
    </w:p>
    <w:p w14:paraId="2502DB28" w14:textId="43693070" w:rsidR="00EE14DE" w:rsidRDefault="00554C52" w:rsidP="00750995">
      <w:pPr>
        <w:pStyle w:val="PARAGRAPHnoindent"/>
      </w:pPr>
      <w:r>
        <w:t>We identified state data for the full data set, as this was our primary area o</w:t>
      </w:r>
      <w:r w:rsidR="00E56E18">
        <w:t>f</w:t>
      </w:r>
      <w:r>
        <w:t xml:space="preserve"> interest when examining geographical trends. There were </w:t>
      </w:r>
      <w:r w:rsidR="0001762B">
        <w:t>953 tweets identified by state</w:t>
      </w:r>
      <w:r>
        <w:t xml:space="preserve">.  In states with ten or more tweets, we found the highest proportion of positive tweets came from Colorado, and Vermont had no positive tweets at all. </w:t>
      </w:r>
      <w:r>
        <w:t>Interestingly, the Colorado tweets were from a variety of users, but several of them identified as medical professionals.</w:t>
      </w:r>
      <w:r>
        <w:t xml:space="preserve"> Most of the </w:t>
      </w:r>
      <w:r>
        <w:t xml:space="preserve">Vermont tweets were from a single user, so </w:t>
      </w:r>
      <w:r w:rsidR="00750995" w:rsidRPr="00E56E18">
        <w:t>little</w:t>
      </w:r>
      <w:r w:rsidR="00750995">
        <w:t xml:space="preserve"> </w:t>
      </w:r>
      <w:r>
        <w:t xml:space="preserve">meaning can be </w:t>
      </w:r>
      <w:r w:rsidR="00750995" w:rsidRPr="00E56E18">
        <w:t>attributed</w:t>
      </w:r>
      <w:r>
        <w:t xml:space="preserve"> to its lack of positivity. </w:t>
      </w:r>
    </w:p>
    <w:p w14:paraId="2C18717A" w14:textId="77777777" w:rsidR="00750995" w:rsidRPr="00750995" w:rsidRDefault="00750995" w:rsidP="00750995">
      <w:pPr>
        <w:pStyle w:val="PARAGRAPH"/>
      </w:pPr>
    </w:p>
    <w:p w14:paraId="695477FA" w14:textId="77777777" w:rsidR="002E7993" w:rsidRPr="002E7993" w:rsidRDefault="002E7993" w:rsidP="002E7993">
      <w:pPr>
        <w:pStyle w:val="PARAGRAPHnoindent"/>
      </w:pPr>
    </w:p>
    <w:p w14:paraId="26D0FDBC" w14:textId="3684DBFF" w:rsidR="007646E8" w:rsidRDefault="007646E8" w:rsidP="007646E8">
      <w:pPr>
        <w:pStyle w:val="Heading2"/>
        <w:spacing w:before="0"/>
        <w:rPr>
          <w:color w:val="000000"/>
        </w:rPr>
      </w:pPr>
      <w:r>
        <w:rPr>
          <w:color w:val="000000"/>
        </w:rPr>
        <w:t>4.</w:t>
      </w:r>
      <w:r w:rsidR="00A34D54">
        <w:rPr>
          <w:color w:val="000000"/>
        </w:rPr>
        <w:t xml:space="preserve">3 </w:t>
      </w:r>
      <w:r w:rsidR="00A34D54">
        <w:rPr>
          <w:color w:val="000000"/>
        </w:rPr>
        <w:t xml:space="preserve">Geographic Trends: </w:t>
      </w:r>
      <w:r>
        <w:rPr>
          <w:color w:val="000000"/>
        </w:rPr>
        <w:t>Census Region</w:t>
      </w:r>
    </w:p>
    <w:p w14:paraId="4458CCBF" w14:textId="5D8A9A9D" w:rsidR="007646E8" w:rsidRDefault="00554C52" w:rsidP="007646E8">
      <w:pPr>
        <w:pStyle w:val="PARAGRAPH"/>
        <w:ind w:firstLine="0"/>
      </w:pPr>
      <w:r>
        <w:t xml:space="preserve">Because the average number of tweets in each state was only </w:t>
      </w:r>
      <w:r w:rsidRPr="00554C52">
        <w:rPr>
          <w:highlight w:val="yellow"/>
        </w:rPr>
        <w:t>??</w:t>
      </w:r>
      <w:r>
        <w:t xml:space="preserve">, we also examined sentiment grouped by the four U.S. census regions. There </w:t>
      </w:r>
      <w:r w:rsidR="00750995" w:rsidRPr="00E56E18">
        <w:t>appeared</w:t>
      </w:r>
      <w:r>
        <w:t xml:space="preserve"> to be a slightly higher proportion of positive sentiment in the Mid</w:t>
      </w:r>
      <w:r w:rsidR="007D3871">
        <w:t>w</w:t>
      </w:r>
      <w:r>
        <w:t xml:space="preserve">est and a slightly higher proportion of negative sentiment in the West (Fig. 2). </w:t>
      </w:r>
    </w:p>
    <w:p w14:paraId="606EA9E8" w14:textId="00C6C8DF" w:rsidR="00554C52" w:rsidRDefault="002E7993" w:rsidP="007646E8">
      <w:pPr>
        <w:pStyle w:val="PARAGRAPH"/>
        <w:ind w:firstLine="0"/>
      </w:pPr>
      <w:r w:rsidRPr="00554C52">
        <w:drawing>
          <wp:anchor distT="0" distB="0" distL="114300" distR="114300" simplePos="0" relativeHeight="251659264" behindDoc="1" locked="0" layoutInCell="1" allowOverlap="1" wp14:anchorId="547A029D" wp14:editId="74E2E2E7">
            <wp:simplePos x="0" y="0"/>
            <wp:positionH relativeFrom="column">
              <wp:posOffset>9124</wp:posOffset>
            </wp:positionH>
            <wp:positionV relativeFrom="paragraph">
              <wp:posOffset>176797</wp:posOffset>
            </wp:positionV>
            <wp:extent cx="3103245" cy="2294255"/>
            <wp:effectExtent l="0" t="0" r="0" b="0"/>
            <wp:wrapTight wrapText="bothSides">
              <wp:wrapPolygon edited="0">
                <wp:start x="0" y="0"/>
                <wp:lineTo x="0" y="21522"/>
                <wp:lineTo x="21481" y="2152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p>
    <w:p w14:paraId="5CE28D40" w14:textId="00651C9B" w:rsidR="007646E8" w:rsidRDefault="007646E8" w:rsidP="007646E8">
      <w:pPr>
        <w:pStyle w:val="Heading2"/>
        <w:spacing w:before="0"/>
        <w:rPr>
          <w:color w:val="000000"/>
        </w:rPr>
      </w:pPr>
      <w:r>
        <w:rPr>
          <w:color w:val="000000"/>
        </w:rPr>
        <w:t>4.</w:t>
      </w:r>
      <w:r w:rsidR="00A34D54">
        <w:rPr>
          <w:color w:val="000000"/>
        </w:rPr>
        <w:t xml:space="preserve">4 </w:t>
      </w:r>
      <w:r w:rsidR="00A34D54">
        <w:rPr>
          <w:color w:val="000000"/>
        </w:rPr>
        <w:t>Geographic Trends:</w:t>
      </w:r>
      <w:r>
        <w:rPr>
          <w:color w:val="000000"/>
        </w:rPr>
        <w:t xml:space="preserve"> </w:t>
      </w:r>
      <w:proofErr w:type="spellStart"/>
      <w:r>
        <w:rPr>
          <w:color w:val="000000"/>
        </w:rPr>
        <w:t>Policial</w:t>
      </w:r>
      <w:proofErr w:type="spellEnd"/>
      <w:r>
        <w:rPr>
          <w:color w:val="000000"/>
        </w:rPr>
        <w:t xml:space="preserve"> Party</w:t>
      </w:r>
    </w:p>
    <w:p w14:paraId="3885249A" w14:textId="257477ED" w:rsidR="00554C52" w:rsidRDefault="00554C52" w:rsidP="00554C52">
      <w:pPr>
        <w:pStyle w:val="PARAGRAPHnoindent"/>
      </w:pPr>
      <w:r w:rsidRPr="00554C52">
        <w:rPr>
          <w:color w:val="000000"/>
        </w:rPr>
        <w:drawing>
          <wp:anchor distT="0" distB="0" distL="114300" distR="114300" simplePos="0" relativeHeight="251660288" behindDoc="1" locked="0" layoutInCell="1" allowOverlap="1" wp14:anchorId="2992F47F" wp14:editId="7A97284D">
            <wp:simplePos x="0" y="0"/>
            <wp:positionH relativeFrom="column">
              <wp:posOffset>4445</wp:posOffset>
            </wp:positionH>
            <wp:positionV relativeFrom="paragraph">
              <wp:posOffset>1830705</wp:posOffset>
            </wp:positionV>
            <wp:extent cx="3103245" cy="2294255"/>
            <wp:effectExtent l="0" t="0" r="0" b="0"/>
            <wp:wrapTight wrapText="bothSides">
              <wp:wrapPolygon edited="0">
                <wp:start x="0" y="0"/>
                <wp:lineTo x="0" y="21522"/>
                <wp:lineTo x="21481" y="21522"/>
                <wp:lineTo x="2148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r>
        <w:t xml:space="preserve">Due to the politicized nature of responses to COVID-19 in the </w:t>
      </w:r>
      <w:r w:rsidR="00750995" w:rsidRPr="00E56E18">
        <w:t>United States</w:t>
      </w:r>
      <w:r>
        <w:t xml:space="preserve">, we wanted to examine sentiment as it related to political party. We chose to label each state as Republican or Democrat </w:t>
      </w:r>
      <w:r w:rsidR="00750995" w:rsidRPr="00E56E18">
        <w:t>based upon</w:t>
      </w:r>
      <w:r>
        <w:t xml:space="preserve"> its 2020 presidential election results. Then</w:t>
      </w:r>
      <w:r w:rsidR="00750995">
        <w:t>,</w:t>
      </w:r>
      <w:r>
        <w:t xml:space="preserve"> we compared proportion of sentiment between these two groups. Surprisingly, sentiment proportions looked </w:t>
      </w:r>
      <w:r w:rsidR="00750995" w:rsidRPr="00E56E18">
        <w:t>very similar</w:t>
      </w:r>
      <w:r>
        <w:t xml:space="preserve"> between the two groups. Fig. 3 shows the similar </w:t>
      </w:r>
      <w:proofErr w:type="spellStart"/>
      <w:r>
        <w:t>propotions</w:t>
      </w:r>
      <w:proofErr w:type="spellEnd"/>
      <w:r>
        <w:t>, with slightly higher negative sentiment in the Democratic group.</w:t>
      </w:r>
    </w:p>
    <w:p w14:paraId="4884ECC9" w14:textId="59B36CC4" w:rsidR="00554C52" w:rsidRPr="00554C52" w:rsidRDefault="00B60492" w:rsidP="00554C52">
      <w:pPr>
        <w:pStyle w:val="PARAGRAPH"/>
      </w:pPr>
      <w:r w:rsidRPr="004150F0">
        <w:rPr>
          <w:color w:val="000000"/>
        </w:rPr>
        <w:drawing>
          <wp:anchor distT="0" distB="0" distL="114300" distR="114300" simplePos="0" relativeHeight="251662336" behindDoc="1" locked="0" layoutInCell="1" allowOverlap="1" wp14:anchorId="2CDD84B9" wp14:editId="7488F0C4">
            <wp:simplePos x="0" y="0"/>
            <wp:positionH relativeFrom="column">
              <wp:posOffset>3279775</wp:posOffset>
            </wp:positionH>
            <wp:positionV relativeFrom="paragraph">
              <wp:posOffset>279400</wp:posOffset>
            </wp:positionV>
            <wp:extent cx="3103245" cy="1422400"/>
            <wp:effectExtent l="0" t="0" r="0" b="0"/>
            <wp:wrapTight wrapText="bothSides">
              <wp:wrapPolygon edited="0">
                <wp:start x="0" y="0"/>
                <wp:lineTo x="0" y="21407"/>
                <wp:lineTo x="21481" y="21407"/>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245" cy="1422400"/>
                    </a:xfrm>
                    <a:prstGeom prst="rect">
                      <a:avLst/>
                    </a:prstGeom>
                  </pic:spPr>
                </pic:pic>
              </a:graphicData>
            </a:graphic>
            <wp14:sizeRelH relativeFrom="page">
              <wp14:pctWidth>0</wp14:pctWidth>
            </wp14:sizeRelH>
            <wp14:sizeRelV relativeFrom="page">
              <wp14:pctHeight>0</wp14:pctHeight>
            </wp14:sizeRelV>
          </wp:anchor>
        </w:drawing>
      </w:r>
      <w:r w:rsidR="00554C52">
        <w:t xml:space="preserve">Of course, this method of </w:t>
      </w:r>
      <w:r w:rsidR="00750995" w:rsidRPr="00E56E18">
        <w:t>assigning</w:t>
      </w:r>
      <w:r w:rsidR="00554C52">
        <w:t xml:space="preserve"> political party</w:t>
      </w:r>
      <w:r w:rsidR="00750995">
        <w:t xml:space="preserve"> </w:t>
      </w:r>
      <w:r w:rsidR="00750995" w:rsidRPr="00E56E18">
        <w:t>alignment</w:t>
      </w:r>
      <w:r w:rsidR="00554C52" w:rsidRPr="00E56E18">
        <w:t xml:space="preserve"> </w:t>
      </w:r>
      <w:r w:rsidR="00750995" w:rsidRPr="00E56E18">
        <w:t>was</w:t>
      </w:r>
      <w:r w:rsidR="00554C52" w:rsidRPr="00E56E18">
        <w:t xml:space="preserve"> not ideal</w:t>
      </w:r>
      <w:r w:rsidR="00750995" w:rsidRPr="00E56E18">
        <w:t>, as the</w:t>
      </w:r>
      <w:r w:rsidR="00554C52" w:rsidRPr="00E56E18">
        <w:t xml:space="preserve"> individuals tweeting from each state may </w:t>
      </w:r>
      <w:r w:rsidR="00750995" w:rsidRPr="00E56E18">
        <w:t xml:space="preserve">or may </w:t>
      </w:r>
      <w:r w:rsidR="00554C52" w:rsidRPr="00E56E18">
        <w:t>not identify with the majority po</w:t>
      </w:r>
      <w:r w:rsidR="00554C52" w:rsidRPr="00E56E18">
        <w:lastRenderedPageBreak/>
        <w:t>litically.</w:t>
      </w:r>
    </w:p>
    <w:p w14:paraId="306C9314" w14:textId="199AD9DF" w:rsidR="00EE14DE" w:rsidRDefault="00EE14DE" w:rsidP="00A34D54">
      <w:pPr>
        <w:pStyle w:val="Heading2"/>
        <w:spacing w:before="0"/>
        <w:rPr>
          <w:color w:val="000000"/>
        </w:rPr>
      </w:pPr>
    </w:p>
    <w:p w14:paraId="7EFD505E" w14:textId="2ADD7987" w:rsidR="00A34D54" w:rsidRDefault="00A34D54" w:rsidP="00A34D54">
      <w:pPr>
        <w:pStyle w:val="Heading2"/>
        <w:spacing w:before="0"/>
        <w:rPr>
          <w:color w:val="000000"/>
        </w:rPr>
      </w:pPr>
      <w:r>
        <w:rPr>
          <w:color w:val="000000"/>
        </w:rPr>
        <w:t xml:space="preserve">4.5 </w:t>
      </w:r>
      <w:r>
        <w:rPr>
          <w:color w:val="000000"/>
        </w:rPr>
        <w:t>COVID-19 Cases by State</w:t>
      </w:r>
    </w:p>
    <w:p w14:paraId="7614B368" w14:textId="08541BC0" w:rsidR="00A34D54" w:rsidRDefault="00A34D54" w:rsidP="00A34D54">
      <w:pPr>
        <w:pStyle w:val="PARAGRAPHnoindent"/>
      </w:pPr>
      <w:r>
        <w:t xml:space="preserve">We compared sentiment analysis by state with COVID-19 case information by state. We obtained daily case information by state from the CDC and incorporated state population information from the U.S. Census to find the mean </w:t>
      </w:r>
      <w:r w:rsidR="005F0609">
        <w:t xml:space="preserve">total </w:t>
      </w:r>
      <w:r>
        <w:t>case count in each state over the time period of the tweets.</w:t>
      </w:r>
    </w:p>
    <w:p w14:paraId="1E503A3F" w14:textId="649B43A5" w:rsidR="005F0609" w:rsidRPr="005F0609" w:rsidRDefault="00F160CC" w:rsidP="005F0609">
      <w:pPr>
        <w:pStyle w:val="PARAGRAPH"/>
      </w:pPr>
      <w:r w:rsidRPr="00F06043">
        <w:rPr>
          <w:color w:val="000000"/>
        </w:rPr>
        <w:drawing>
          <wp:anchor distT="0" distB="0" distL="114300" distR="114300" simplePos="0" relativeHeight="251663360" behindDoc="1" locked="0" layoutInCell="1" allowOverlap="1" wp14:anchorId="60795FDA" wp14:editId="7DBAA4CA">
            <wp:simplePos x="0" y="0"/>
            <wp:positionH relativeFrom="column">
              <wp:posOffset>3340802</wp:posOffset>
            </wp:positionH>
            <wp:positionV relativeFrom="paragraph">
              <wp:posOffset>434775</wp:posOffset>
            </wp:positionV>
            <wp:extent cx="3103245" cy="2216785"/>
            <wp:effectExtent l="0" t="0" r="0" b="0"/>
            <wp:wrapTight wrapText="bothSides">
              <wp:wrapPolygon edited="0">
                <wp:start x="0" y="0"/>
                <wp:lineTo x="0" y="21532"/>
                <wp:lineTo x="21481" y="21532"/>
                <wp:lineTo x="2148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3245" cy="2216785"/>
                    </a:xfrm>
                    <a:prstGeom prst="rect">
                      <a:avLst/>
                    </a:prstGeom>
                  </pic:spPr>
                </pic:pic>
              </a:graphicData>
            </a:graphic>
            <wp14:sizeRelH relativeFrom="page">
              <wp14:pctWidth>0</wp14:pctWidth>
            </wp14:sizeRelH>
            <wp14:sizeRelV relativeFrom="page">
              <wp14:pctHeight>0</wp14:pctHeight>
            </wp14:sizeRelV>
          </wp:anchor>
        </w:drawing>
      </w:r>
      <w:r w:rsidR="005F0609">
        <w:t>There did not appear to be any meaningful overlap between COVID-19 case rates and sentiments within states. We identified the states with the highest proportions of negative and positive sentiment and looked for overlap with high or low total state case count. For example, the ten states with the l</w:t>
      </w:r>
      <w:r w:rsidR="009B20D6">
        <w:t>owest</w:t>
      </w:r>
      <w:r w:rsidR="005F0609">
        <w:t xml:space="preserve"> total case count contained both higher negative sentiment (VT, WA) and higher positive sentiment (MI) states. The ten states with the highest total case count only contained one higher proportion positive (WI) state.  </w:t>
      </w:r>
      <w:r w:rsidR="00F27826">
        <w:t>No clear relationships between total COVID-19 case numbers and sentiments were apparent.</w:t>
      </w:r>
    </w:p>
    <w:p w14:paraId="61F29B5F" w14:textId="3F5E89C2" w:rsidR="00EE14DE" w:rsidRDefault="00EE14DE" w:rsidP="00EE14DE">
      <w:pPr>
        <w:pStyle w:val="Heading2"/>
        <w:spacing w:before="0"/>
        <w:rPr>
          <w:color w:val="000000"/>
        </w:rPr>
      </w:pPr>
    </w:p>
    <w:p w14:paraId="0A93D0DC" w14:textId="5765F4B7" w:rsidR="00EE14DE" w:rsidRDefault="00EE14DE" w:rsidP="00EE14DE">
      <w:pPr>
        <w:pStyle w:val="Heading2"/>
        <w:spacing w:before="0"/>
        <w:rPr>
          <w:color w:val="000000"/>
        </w:rPr>
      </w:pPr>
      <w:r>
        <w:rPr>
          <w:color w:val="000000"/>
        </w:rPr>
        <w:t>4.</w:t>
      </w:r>
      <w:r>
        <w:rPr>
          <w:color w:val="000000"/>
        </w:rPr>
        <w:t>6</w:t>
      </w:r>
      <w:r>
        <w:rPr>
          <w:color w:val="000000"/>
        </w:rPr>
        <w:t xml:space="preserve"> </w:t>
      </w:r>
      <w:r>
        <w:rPr>
          <w:color w:val="000000"/>
        </w:rPr>
        <w:t>Sentiment over Time</w:t>
      </w:r>
    </w:p>
    <w:p w14:paraId="6E95E144" w14:textId="3331EA4F" w:rsidR="00EE14DE" w:rsidRDefault="00EE14DE" w:rsidP="00EE14DE">
      <w:pPr>
        <w:pStyle w:val="PARAGRAPHnoindent"/>
      </w:pPr>
      <w:r w:rsidRPr="00EE14DE">
        <w:rPr>
          <w:color w:val="000000"/>
        </w:rPr>
        <w:drawing>
          <wp:anchor distT="0" distB="0" distL="114300" distR="114300" simplePos="0" relativeHeight="251661312" behindDoc="1" locked="0" layoutInCell="1" allowOverlap="1" wp14:anchorId="4A9F5B30" wp14:editId="3610524A">
            <wp:simplePos x="0" y="0"/>
            <wp:positionH relativeFrom="column">
              <wp:posOffset>-43180</wp:posOffset>
            </wp:positionH>
            <wp:positionV relativeFrom="paragraph">
              <wp:posOffset>1156536</wp:posOffset>
            </wp:positionV>
            <wp:extent cx="3103245" cy="1824990"/>
            <wp:effectExtent l="0" t="0" r="0" b="0"/>
            <wp:wrapTight wrapText="bothSides">
              <wp:wrapPolygon edited="0">
                <wp:start x="0" y="0"/>
                <wp:lineTo x="0" y="21495"/>
                <wp:lineTo x="21481" y="21495"/>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03245" cy="1824990"/>
                    </a:xfrm>
                    <a:prstGeom prst="rect">
                      <a:avLst/>
                    </a:prstGeom>
                  </pic:spPr>
                </pic:pic>
              </a:graphicData>
            </a:graphic>
            <wp14:sizeRelH relativeFrom="page">
              <wp14:pctWidth>0</wp14:pctWidth>
            </wp14:sizeRelH>
            <wp14:sizeRelV relativeFrom="page">
              <wp14:pctHeight>0</wp14:pctHeight>
            </wp14:sizeRelV>
          </wp:anchor>
        </w:drawing>
      </w:r>
      <w:r>
        <w:t xml:space="preserve">Previous research into vaccine hesitancy and the effects of social media shows that social media </w:t>
      </w:r>
      <w:r w:rsidR="00750995" w:rsidRPr="009F54A6">
        <w:t>exposure</w:t>
      </w:r>
      <w:r w:rsidR="00750995">
        <w:t xml:space="preserve"> </w:t>
      </w:r>
      <w:r>
        <w:t>tends to have an echo chamber effect. Users are primari</w:t>
      </w:r>
      <w:r w:rsidR="00117BB3">
        <w:t>l</w:t>
      </w:r>
      <w:r>
        <w:t xml:space="preserve">y exposed to views similar to their own, and this leads to </w:t>
      </w:r>
      <w:r w:rsidR="005F0609">
        <w:t>the</w:t>
      </w:r>
      <w:r>
        <w:t xml:space="preserve"> polarization of views over time [4]. Our initial data set</w:t>
      </w:r>
      <w:r w:rsidR="004150F0">
        <w:t xml:space="preserve"> (</w:t>
      </w:r>
      <w:r w:rsidR="004150F0">
        <w:t xml:space="preserve">December 12, 2020 </w:t>
      </w:r>
      <w:r w:rsidR="004150F0">
        <w:t>to</w:t>
      </w:r>
      <w:r w:rsidR="004150F0">
        <w:t xml:space="preserve"> January 20, 2021</w:t>
      </w:r>
      <w:r w:rsidR="004150F0">
        <w:t xml:space="preserve">) </w:t>
      </w:r>
      <w:r>
        <w:t>appeared to support this model. Fig. 4 shows the proportion of sentiment over time, with increasing proportions of positive and negative sentiment and corresponding decreasing proportions of neutral sentiment.</w:t>
      </w:r>
    </w:p>
    <w:p w14:paraId="08D78D18" w14:textId="57D23BE9" w:rsidR="004150F0" w:rsidRDefault="004150F0" w:rsidP="004150F0">
      <w:pPr>
        <w:pStyle w:val="PARAGRAPH"/>
      </w:pPr>
      <w:r>
        <w:t xml:space="preserve">However, when we </w:t>
      </w:r>
      <w:r w:rsidR="009F54A6">
        <w:t>added</w:t>
      </w:r>
      <w:r>
        <w:t xml:space="preserve"> the more recent tweets </w:t>
      </w:r>
      <w:r w:rsidR="009F54A6">
        <w:t>to</w:t>
      </w:r>
      <w:r>
        <w:t xml:space="preserve"> our full data set analysis</w:t>
      </w:r>
      <w:r w:rsidR="00750995">
        <w:t>,</w:t>
      </w:r>
      <w:r>
        <w:t xml:space="preserve"> we discovered a different trend. </w:t>
      </w:r>
      <w:r w:rsidRPr="0051499C">
        <w:t xml:space="preserve">When </w:t>
      </w:r>
      <w:r w:rsidR="00750995" w:rsidRPr="0051499C">
        <w:t xml:space="preserve">we included </w:t>
      </w:r>
      <w:r w:rsidRPr="0051499C">
        <w:t xml:space="preserve">data from </w:t>
      </w:r>
      <w:r w:rsidRPr="0051499C">
        <w:t xml:space="preserve">January 20, 2010 </w:t>
      </w:r>
      <w:r w:rsidRPr="0051499C">
        <w:t>to</w:t>
      </w:r>
      <w:r w:rsidRPr="0051499C">
        <w:t xml:space="preserve"> March 13, 2021</w:t>
      </w:r>
      <w:r w:rsidRPr="0051499C">
        <w:t>,</w:t>
      </w:r>
      <w:r>
        <w:t xml:space="preserve"> we found an overall increase in positive sentiment without the increase in negative sentiment (Fig. 5)</w:t>
      </w:r>
      <w:r w:rsidR="009B20D6">
        <w:t>.</w:t>
      </w:r>
    </w:p>
    <w:p w14:paraId="3751513B" w14:textId="45A61A60" w:rsidR="00FB75A4" w:rsidRDefault="00FB75A4" w:rsidP="004150F0">
      <w:pPr>
        <w:pStyle w:val="PARAGRAPH"/>
      </w:pPr>
      <w:r>
        <w:t>We also determined the mean likelihood of each sentiment by day. Fig. 6 illustrates that the mean likelihood of positive sentiment seems to be increasing whereas the mean likelihood of negative and neutral sentiment seem to be decreasing.  This may indicate that sentiments are more clearly positive over time.</w:t>
      </w:r>
    </w:p>
    <w:p w14:paraId="0CE28FBA" w14:textId="281A0C32" w:rsidR="009B20D6" w:rsidRDefault="009B20D6" w:rsidP="004150F0">
      <w:pPr>
        <w:pStyle w:val="PARAGRAPH"/>
      </w:pPr>
      <w:r>
        <w:t xml:space="preserve">This increase </w:t>
      </w:r>
      <w:r w:rsidR="00750995" w:rsidRPr="00FB75A4">
        <w:t>was</w:t>
      </w:r>
      <w:r>
        <w:t xml:space="preserve"> a surprising development, given the </w:t>
      </w:r>
      <w:r>
        <w:t xml:space="preserve">polarization effects </w:t>
      </w:r>
      <w:r w:rsidR="00750995" w:rsidRPr="009F54A6">
        <w:t>that</w:t>
      </w:r>
      <w:r w:rsidR="00750995">
        <w:t xml:space="preserve"> </w:t>
      </w:r>
      <w:r>
        <w:t>vaccine hesitancy research would predict. I</w:t>
      </w:r>
      <w:r w:rsidR="007D3871">
        <w:t>ncreasing positive sentiment</w:t>
      </w:r>
      <w:r>
        <w:t xml:space="preserve"> may be due to increasingly clear information about how the vaccine works, expected side effects, and clearer understanding of how to get the vaccine. Also, as more of the population has a close relationship with someone who has been vaccinated [5], negative sentiment might decrease.</w:t>
      </w:r>
    </w:p>
    <w:p w14:paraId="0A529B81" w14:textId="77777777" w:rsidR="003607D4" w:rsidRDefault="003607D4" w:rsidP="004150F0">
      <w:pPr>
        <w:pStyle w:val="PARAGRAPH"/>
      </w:pPr>
    </w:p>
    <w:p w14:paraId="20A38ECB" w14:textId="6F9CED43" w:rsidR="003607D4" w:rsidRDefault="003607D4" w:rsidP="003607D4">
      <w:pPr>
        <w:pStyle w:val="Heading2"/>
        <w:spacing w:before="0"/>
        <w:rPr>
          <w:color w:val="000000"/>
        </w:rPr>
      </w:pPr>
      <w:r>
        <w:rPr>
          <w:color w:val="000000"/>
        </w:rPr>
        <w:t>4.</w:t>
      </w:r>
      <w:r>
        <w:rPr>
          <w:color w:val="000000"/>
        </w:rPr>
        <w:t>7</w:t>
      </w:r>
      <w:r>
        <w:rPr>
          <w:color w:val="000000"/>
        </w:rPr>
        <w:t xml:space="preserve"> </w:t>
      </w:r>
      <w:r>
        <w:rPr>
          <w:color w:val="000000"/>
        </w:rPr>
        <w:t>Other Twitter Account Information</w:t>
      </w:r>
    </w:p>
    <w:p w14:paraId="69B39AB6" w14:textId="37567CB7" w:rsidR="006634EF" w:rsidRPr="000F1652" w:rsidRDefault="002B0491" w:rsidP="000F1652">
      <w:pPr>
        <w:pStyle w:val="PARAGRAPHnoindent"/>
      </w:pPr>
      <w:r>
        <w:t xml:space="preserve">We examined the relationship between sentiment and other Twitter user information, such as </w:t>
      </w:r>
      <w:proofErr w:type="spellStart"/>
      <w:r>
        <w:t>user_followers</w:t>
      </w:r>
      <w:proofErr w:type="spellEnd"/>
      <w:r>
        <w:t xml:space="preserve">, retweets, </w:t>
      </w:r>
      <w:proofErr w:type="spellStart"/>
      <w:r>
        <w:t>user_friends</w:t>
      </w:r>
      <w:proofErr w:type="spellEnd"/>
      <w:r>
        <w:t xml:space="preserve">, </w:t>
      </w:r>
      <w:proofErr w:type="spellStart"/>
      <w:r>
        <w:t>user_favourites</w:t>
      </w:r>
      <w:proofErr w:type="spellEnd"/>
      <w:r>
        <w:t>, and dat</w:t>
      </w:r>
      <w:r w:rsidR="00181484">
        <w:t>e</w:t>
      </w:r>
      <w:r>
        <w:t xml:space="preserve"> </w:t>
      </w:r>
      <w:proofErr w:type="spellStart"/>
      <w:r>
        <w:t>user_created</w:t>
      </w:r>
      <w:proofErr w:type="spellEnd"/>
      <w:r>
        <w:t>. We failed to find any notable relationships between these user data variables and overall sentiment regarding the vaccine.</w:t>
      </w:r>
    </w:p>
    <w:p w14:paraId="6E262B07" w14:textId="0F7AD70E" w:rsidR="003410C8" w:rsidRDefault="003410C8">
      <w:pPr>
        <w:pStyle w:val="Heading1"/>
        <w:rPr>
          <w:color w:val="000000"/>
        </w:rPr>
      </w:pPr>
      <w:r>
        <w:rPr>
          <w:color w:val="000000"/>
        </w:rPr>
        <w:t>5</w:t>
      </w:r>
      <w:r>
        <w:rPr>
          <w:color w:val="000000"/>
        </w:rPr>
        <w:tab/>
      </w:r>
      <w:r w:rsidR="00EE14DE">
        <w:rPr>
          <w:color w:val="000000"/>
        </w:rPr>
        <w:t>Conclusions</w:t>
      </w:r>
    </w:p>
    <w:p w14:paraId="7301B7CF" w14:textId="77777777" w:rsidR="00C04450" w:rsidRDefault="007D3871" w:rsidP="007D3871">
      <w:pPr>
        <w:pStyle w:val="PARAGRAPHnoindent"/>
      </w:pPr>
      <w:r>
        <w:t>Overall results from our sentiment analysis found increasing positive sentiment over time, with a higher proportion of positive sentiment in the Midwest and a higher proportion of negative sentiment in the West. Although the difference between census regions was relatively small, this could indicate that campaigns regarding the Pfizer vaccine should be concentrated more in the western areas of the U</w:t>
      </w:r>
      <w:r w:rsidR="00CA4906">
        <w:t>nited States</w:t>
      </w:r>
      <w:r>
        <w:t xml:space="preserve"> for maximum effectiveness.</w:t>
      </w:r>
      <w:r w:rsidR="00C04450">
        <w:t xml:space="preserve"> </w:t>
      </w:r>
    </w:p>
    <w:p w14:paraId="7698E05E" w14:textId="5FDCB6FE" w:rsidR="007D3871" w:rsidRDefault="007D3871" w:rsidP="00C04450">
      <w:pPr>
        <w:pStyle w:val="PARAGRAPH"/>
      </w:pPr>
      <w:r>
        <w:t xml:space="preserve">Additionally, the overall positive increase </w:t>
      </w:r>
      <w:r w:rsidR="00BE7574">
        <w:t>might</w:t>
      </w:r>
      <w:r>
        <w:t xml:space="preserve"> indicate </w:t>
      </w:r>
      <w:r w:rsidR="00BE7574">
        <w:t xml:space="preserve">that the information available to the public regarding the Pfizer vaccine is having a positive effect. While this is just observational data, and no causal conclusions can be formed, the improvement in sentiment over time is encouraging news for government and healthcare entities trying to improve public perceptions of the vaccine. </w:t>
      </w:r>
    </w:p>
    <w:p w14:paraId="31650F02" w14:textId="6F9A5353" w:rsidR="00C86D0D" w:rsidRDefault="00C86D0D" w:rsidP="00C04450">
      <w:pPr>
        <w:pStyle w:val="PARAGRAPH"/>
      </w:pPr>
      <w:r>
        <w:t>An examination of overall tweets per day (Fig. 7) shows the volume of tweets decreasing near the end of January or the beginning of February. This could be a natural decline as public attention waned</w:t>
      </w:r>
      <w:r w:rsidR="00726FFD">
        <w:t>, or</w:t>
      </w:r>
      <w:r>
        <w:t xml:space="preserve"> </w:t>
      </w:r>
      <w:r w:rsidR="00726FFD">
        <w:t>it could be a response to changes in U.S. national policy and/or Biden administration messaging. Additionally, Johnson &amp; Johnson announced an application for Emergency Use Authorization for its vaccine on February 4, 2021. Increased attention to alternate vaccines could have reduced the volume of Pfizer-related tweets.</w:t>
      </w:r>
    </w:p>
    <w:p w14:paraId="54B9579B" w14:textId="0E7B8AEB" w:rsidR="00215BAF" w:rsidRDefault="00C95055" w:rsidP="00215BAF">
      <w:pPr>
        <w:pStyle w:val="PARAGRAPH"/>
      </w:pPr>
      <w:r w:rsidRPr="00215BAF">
        <w:lastRenderedPageBreak/>
        <w:drawing>
          <wp:anchor distT="0" distB="0" distL="114300" distR="114300" simplePos="0" relativeHeight="251664384" behindDoc="1" locked="0" layoutInCell="1" allowOverlap="1" wp14:anchorId="7AD5FC47" wp14:editId="624AB630">
            <wp:simplePos x="0" y="0"/>
            <wp:positionH relativeFrom="column">
              <wp:posOffset>1905</wp:posOffset>
            </wp:positionH>
            <wp:positionV relativeFrom="paragraph">
              <wp:posOffset>190834</wp:posOffset>
            </wp:positionV>
            <wp:extent cx="3103245" cy="2046605"/>
            <wp:effectExtent l="0" t="0" r="0" b="0"/>
            <wp:wrapTight wrapText="bothSides">
              <wp:wrapPolygon edited="0">
                <wp:start x="0" y="0"/>
                <wp:lineTo x="0" y="21446"/>
                <wp:lineTo x="21481" y="21446"/>
                <wp:lineTo x="21481" y="0"/>
                <wp:lineTo x="0" y="0"/>
              </wp:wrapPolygon>
            </wp:wrapTight>
            <wp:docPr id="3074" name="Picture 2">
              <a:extLst xmlns:a="http://schemas.openxmlformats.org/drawingml/2006/main">
                <a:ext uri="{FF2B5EF4-FFF2-40B4-BE49-F238E27FC236}">
                  <a16:creationId xmlns:a16="http://schemas.microsoft.com/office/drawing/2014/main" id="{E52B676D-11D3-0345-AB05-4B8F90403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52B676D-11D3-0345-AB05-4B8F90403AF2}"/>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3245" cy="2046605"/>
                    </a:xfrm>
                    <a:prstGeom prst="rect">
                      <a:avLst/>
                    </a:prstGeom>
                    <a:noFill/>
                  </pic:spPr>
                </pic:pic>
              </a:graphicData>
            </a:graphic>
            <wp14:sizeRelH relativeFrom="page">
              <wp14:pctWidth>0</wp14:pctWidth>
            </wp14:sizeRelH>
            <wp14:sizeRelV relativeFrom="page">
              <wp14:pctHeight>0</wp14:pctHeight>
            </wp14:sizeRelV>
          </wp:anchor>
        </w:drawing>
      </w:r>
    </w:p>
    <w:p w14:paraId="17EE5F12" w14:textId="21598EF5" w:rsidR="00215BAF" w:rsidRPr="00215BAF" w:rsidRDefault="00215BAF" w:rsidP="00215BAF">
      <w:pPr>
        <w:pStyle w:val="PARAGRAPH"/>
        <w:ind w:firstLine="0"/>
      </w:pPr>
    </w:p>
    <w:p w14:paraId="776A9014" w14:textId="1818801F" w:rsidR="003410C8" w:rsidRDefault="003410C8">
      <w:pPr>
        <w:pStyle w:val="Heading1"/>
        <w:rPr>
          <w:color w:val="000000"/>
        </w:rPr>
      </w:pPr>
      <w:r>
        <w:rPr>
          <w:color w:val="000000"/>
        </w:rPr>
        <w:t>6</w:t>
      </w:r>
      <w:r>
        <w:rPr>
          <w:color w:val="000000"/>
        </w:rPr>
        <w:tab/>
      </w:r>
      <w:r w:rsidR="00DA524B">
        <w:rPr>
          <w:color w:val="000000"/>
        </w:rPr>
        <w:t>Limitations and Future Directions</w:t>
      </w:r>
    </w:p>
    <w:p w14:paraId="4E26479A" w14:textId="6F857A67" w:rsidR="003410C8" w:rsidRDefault="003410C8">
      <w:pPr>
        <w:pStyle w:val="Heading2"/>
        <w:spacing w:before="0"/>
        <w:rPr>
          <w:color w:val="000000"/>
        </w:rPr>
      </w:pPr>
      <w:r>
        <w:rPr>
          <w:color w:val="000000"/>
        </w:rPr>
        <w:t>6.1</w:t>
      </w:r>
      <w:r>
        <w:rPr>
          <w:color w:val="000000"/>
        </w:rPr>
        <w:tab/>
      </w:r>
      <w:r w:rsidR="007D3871">
        <w:rPr>
          <w:color w:val="000000"/>
        </w:rPr>
        <w:t>Limitations</w:t>
      </w:r>
    </w:p>
    <w:p w14:paraId="6EB5C2D1" w14:textId="79ECE180" w:rsidR="007D3871" w:rsidRDefault="007D3871" w:rsidP="007D3871">
      <w:pPr>
        <w:pStyle w:val="PARAGRAPHnoindent"/>
      </w:pPr>
      <w:r>
        <w:t>Of course, all user data attached to twitter accounts is self-reported. Even when we were able to extract the city, state, or country of a user, there is still the possibility that they did not report their location truthfully.</w:t>
      </w:r>
    </w:p>
    <w:p w14:paraId="0F93E723" w14:textId="3FD4AD98" w:rsidR="007D3871" w:rsidRPr="007D3871" w:rsidRDefault="007D3871" w:rsidP="007D3871">
      <w:pPr>
        <w:pStyle w:val="PARAGRAPH"/>
      </w:pPr>
      <w:r>
        <w:t>Because of the many users with unreported locations, our sample sizes for U.S. states were relatively small. Caution should be applied to any conclusions regarding trends in states.</w:t>
      </w:r>
    </w:p>
    <w:p w14:paraId="2534995D" w14:textId="3498CA67" w:rsidR="007D3871" w:rsidRDefault="007D3871" w:rsidP="007D3871">
      <w:pPr>
        <w:pStyle w:val="PARAGRAPH"/>
      </w:pPr>
      <w:r>
        <w:t xml:space="preserve">This data set only included tweets with the </w:t>
      </w:r>
      <w:r w:rsidRPr="00102220">
        <w:t>#PfizerBioNTech hashtag</w:t>
      </w:r>
      <w:r>
        <w:t xml:space="preserve">. Now that a variety of COVID-19 vaccines have gained approval world-wide, expanding the </w:t>
      </w:r>
      <w:proofErr w:type="spellStart"/>
      <w:r>
        <w:t>hastag</w:t>
      </w:r>
      <w:proofErr w:type="spellEnd"/>
      <w:r>
        <w:t xml:space="preserve"> requirement to include new vaccine names or more general vaccine terms might better illustrate general sentiment toward COVID-19 vaccines.</w:t>
      </w:r>
    </w:p>
    <w:p w14:paraId="64999D78" w14:textId="42247E92" w:rsidR="00750995" w:rsidRPr="007D3871" w:rsidRDefault="00750995" w:rsidP="007D3871">
      <w:pPr>
        <w:pStyle w:val="PARAGRAPH"/>
      </w:pPr>
      <w:r>
        <w:t xml:space="preserve">Our analysis only included English language tweets. This restricts the population from which we are sampling to be English-speaking twitter users who have used the #PfizerBioNTech </w:t>
      </w:r>
      <w:proofErr w:type="spellStart"/>
      <w:r>
        <w:t>hastag</w:t>
      </w:r>
      <w:proofErr w:type="spellEnd"/>
      <w:r>
        <w:t xml:space="preserve"> in their tweets.</w:t>
      </w:r>
    </w:p>
    <w:p w14:paraId="60F74C40" w14:textId="41FC77E2" w:rsidR="003410C8" w:rsidRDefault="003410C8">
      <w:pPr>
        <w:pStyle w:val="Heading2"/>
        <w:rPr>
          <w:color w:val="000000"/>
        </w:rPr>
      </w:pPr>
      <w:r>
        <w:rPr>
          <w:color w:val="000000"/>
        </w:rPr>
        <w:t>6.</w:t>
      </w:r>
      <w:r w:rsidR="007D3871">
        <w:rPr>
          <w:color w:val="000000"/>
        </w:rPr>
        <w:t>1</w:t>
      </w:r>
      <w:r>
        <w:rPr>
          <w:color w:val="000000"/>
        </w:rPr>
        <w:tab/>
        <w:t>F</w:t>
      </w:r>
      <w:r w:rsidR="007D3871">
        <w:rPr>
          <w:color w:val="000000"/>
        </w:rPr>
        <w:t>uture Directions</w:t>
      </w:r>
    </w:p>
    <w:p w14:paraId="63C8DBE6" w14:textId="77777777" w:rsidR="00C86D0D" w:rsidRDefault="00750995" w:rsidP="00750995">
      <w:pPr>
        <w:pStyle w:val="PARAGRAPHnoindent"/>
      </w:pPr>
      <w:r>
        <w:t xml:space="preserve">Expanding the analysis to a real-time framework would give more timely, up-to-date information about sentiment trends. </w:t>
      </w:r>
    </w:p>
    <w:p w14:paraId="0E301541" w14:textId="6BC19E8E" w:rsidR="00C86D0D" w:rsidRDefault="00750995" w:rsidP="00C86D0D">
      <w:pPr>
        <w:pStyle w:val="PARAGRAPH"/>
      </w:pPr>
      <w:r>
        <w:t>Also, expanding the hashtags used to pull tweets might result in a larger sample size. This would be useful when analyzing geographic trends</w:t>
      </w:r>
      <w:r w:rsidR="00C86D0D">
        <w:t xml:space="preserve"> as well as examining the potential relationship between sentiment and particular events.</w:t>
      </w:r>
    </w:p>
    <w:p w14:paraId="0D900394" w14:textId="2BA904F6" w:rsidR="00750995" w:rsidRDefault="00750995" w:rsidP="00C86D0D">
      <w:pPr>
        <w:pStyle w:val="PARAGRAPH"/>
      </w:pPr>
      <w:r>
        <w:t>An expansion to non-English tweets could also prove to be interesting. It is possible that sentiment trends could be different when other languages are analyzed.</w:t>
      </w:r>
    </w:p>
    <w:p w14:paraId="049CCA7A" w14:textId="7409B3AC" w:rsidR="003410C8" w:rsidRDefault="008E5070" w:rsidP="005348DB">
      <w:pPr>
        <w:pStyle w:val="Heading1"/>
        <w:numPr>
          <w:ilvl w:val="0"/>
          <w:numId w:val="39"/>
        </w:numPr>
        <w:rPr>
          <w:color w:val="000000"/>
        </w:rPr>
      </w:pPr>
      <w:r>
        <w:rPr>
          <w:color w:val="000000"/>
        </w:rPr>
        <w:t>Supplemental Information</w:t>
      </w:r>
    </w:p>
    <w:p w14:paraId="0E106046" w14:textId="13CE3742" w:rsidR="003410C8" w:rsidRDefault="008E5070">
      <w:pPr>
        <w:pStyle w:val="Text"/>
        <w:ind w:firstLine="0"/>
        <w:rPr>
          <w:rFonts w:ascii="Palatino" w:hAnsi="Palatino"/>
          <w:color w:val="000000"/>
        </w:rPr>
      </w:pPr>
      <w:r>
        <w:rPr>
          <w:rFonts w:ascii="Palatino" w:hAnsi="Palatino"/>
          <w:color w:val="000000"/>
        </w:rPr>
        <w:t xml:space="preserve">For original data set, please see: </w:t>
      </w:r>
      <w:r w:rsidRPr="008E5070">
        <w:rPr>
          <w:rFonts w:ascii="Palatino" w:hAnsi="Palatino"/>
          <w:color w:val="000000"/>
          <w:highlight w:val="yellow"/>
        </w:rPr>
        <w:t>INSERT LINK</w:t>
      </w:r>
    </w:p>
    <w:p w14:paraId="692AA21C" w14:textId="3C1DFE82" w:rsidR="008E5070" w:rsidRDefault="008E5070">
      <w:pPr>
        <w:pStyle w:val="Text"/>
        <w:ind w:firstLine="0"/>
        <w:rPr>
          <w:rFonts w:ascii="Palatino" w:hAnsi="Palatino"/>
          <w:color w:val="000000"/>
        </w:rPr>
      </w:pPr>
      <w:r>
        <w:rPr>
          <w:rFonts w:ascii="Palatino" w:hAnsi="Palatino"/>
          <w:color w:val="000000"/>
        </w:rPr>
        <w:t xml:space="preserve">For data cleaning code, please see: </w:t>
      </w:r>
      <w:r w:rsidRPr="008E5070">
        <w:rPr>
          <w:rFonts w:ascii="Palatino" w:hAnsi="Palatino"/>
          <w:color w:val="000000"/>
          <w:highlight w:val="yellow"/>
        </w:rPr>
        <w:t>INSERT LINK</w:t>
      </w:r>
    </w:p>
    <w:p w14:paraId="65B99572" w14:textId="18EB003D" w:rsidR="008E5070" w:rsidRDefault="008E5070">
      <w:pPr>
        <w:pStyle w:val="Text"/>
        <w:ind w:firstLine="0"/>
        <w:rPr>
          <w:rFonts w:ascii="Palatino" w:hAnsi="Palatino"/>
          <w:color w:val="000000"/>
        </w:rPr>
      </w:pPr>
      <w:r>
        <w:rPr>
          <w:rFonts w:ascii="Palatino" w:hAnsi="Palatino"/>
          <w:color w:val="000000"/>
        </w:rPr>
        <w:t xml:space="preserve">For additional EDA, visualizations, and data analysis, please see: </w:t>
      </w:r>
      <w:r w:rsidRPr="008E5070">
        <w:rPr>
          <w:rFonts w:ascii="Palatino" w:hAnsi="Palatino"/>
          <w:color w:val="000000"/>
          <w:highlight w:val="yellow"/>
        </w:rPr>
        <w:t>INSERT LINK</w:t>
      </w:r>
    </w:p>
    <w:p w14:paraId="31C0C747" w14:textId="77777777" w:rsidR="003410C8" w:rsidRDefault="003410C8">
      <w:pPr>
        <w:pStyle w:val="ReferenceHead"/>
        <w:jc w:val="left"/>
        <w:rPr>
          <w:rFonts w:ascii="Helvetica" w:hAnsi="Helvetica"/>
          <w:b/>
          <w:bCs/>
          <w:color w:val="000000"/>
          <w:sz w:val="22"/>
        </w:rPr>
      </w:pPr>
      <w:r>
        <w:rPr>
          <w:rFonts w:ascii="Helvetica" w:hAnsi="Helvetica"/>
          <w:b/>
          <w:bCs/>
          <w:color w:val="000000"/>
          <w:sz w:val="22"/>
        </w:rPr>
        <w:t>References</w:t>
      </w:r>
    </w:p>
    <w:p w14:paraId="4D3F1D9A" w14:textId="4CB178CD" w:rsidR="003410C8" w:rsidRPr="00FA4BC2" w:rsidRDefault="00FA4BC2" w:rsidP="00FA4BC2">
      <w:pPr>
        <w:pStyle w:val="References"/>
        <w:numPr>
          <w:ilvl w:val="0"/>
          <w:numId w:val="22"/>
        </w:numPr>
        <w:rPr>
          <w:color w:val="000000"/>
        </w:rPr>
      </w:pPr>
      <w:r w:rsidRPr="00FA4BC2">
        <w:t xml:space="preserve">Loomba, S., de </w:t>
      </w:r>
      <w:proofErr w:type="spellStart"/>
      <w:r w:rsidRPr="00FA4BC2">
        <w:t>Figueiredo</w:t>
      </w:r>
      <w:proofErr w:type="spellEnd"/>
      <w:r w:rsidRPr="00FA4BC2">
        <w:t xml:space="preserve">, A., </w:t>
      </w:r>
      <w:proofErr w:type="spellStart"/>
      <w:r w:rsidRPr="00FA4BC2">
        <w:t>Piatek</w:t>
      </w:r>
      <w:proofErr w:type="spellEnd"/>
      <w:r w:rsidRPr="00FA4BC2">
        <w:t xml:space="preserve">, S.J. et al. Measuring the impact of COVID-19 vaccine misinformation on vaccination intent in the UK and USA. Nat Hum </w:t>
      </w:r>
      <w:proofErr w:type="spellStart"/>
      <w:r w:rsidRPr="00FA4BC2">
        <w:t>Behav</w:t>
      </w:r>
      <w:proofErr w:type="spellEnd"/>
      <w:r w:rsidRPr="00FA4BC2">
        <w:t xml:space="preserve"> (2021). </w:t>
      </w:r>
      <w:hyperlink r:id="rId21" w:history="1">
        <w:r w:rsidRPr="00FA4BC2">
          <w:t>https://doi.org/10.1038/s41562-021-01056-1</w:t>
        </w:r>
      </w:hyperlink>
      <w:r>
        <w:rPr>
          <w:color w:val="000000"/>
        </w:rPr>
        <w:t>W</w:t>
      </w:r>
    </w:p>
    <w:p w14:paraId="62B0C24C" w14:textId="77777777" w:rsidR="00FA4BC2" w:rsidRPr="00FA4BC2" w:rsidRDefault="00FA4BC2" w:rsidP="00FA4BC2">
      <w:pPr>
        <w:pStyle w:val="References"/>
        <w:numPr>
          <w:ilvl w:val="0"/>
          <w:numId w:val="22"/>
        </w:numPr>
      </w:pPr>
      <w:r w:rsidRPr="00FA4BC2">
        <w:t xml:space="preserve">de </w:t>
      </w:r>
      <w:proofErr w:type="spellStart"/>
      <w:r w:rsidRPr="00FA4BC2">
        <w:t>Figueiredo</w:t>
      </w:r>
      <w:proofErr w:type="spellEnd"/>
      <w:r w:rsidRPr="00FA4BC2">
        <w:t xml:space="preserve">, A., Simas, C., </w:t>
      </w:r>
      <w:proofErr w:type="spellStart"/>
      <w:r w:rsidRPr="00FA4BC2">
        <w:t>Karafillakis</w:t>
      </w:r>
      <w:proofErr w:type="spellEnd"/>
      <w:r w:rsidRPr="00FA4BC2">
        <w:t xml:space="preserve">, E., Paterson, P. &amp; Larson, H. J. Mapping global trends in vaccine confidence and investigating barriers to vaccine uptake: a large-scale retrospective temporal modelling study. Lancet 396, 898–908 (2020).  </w:t>
      </w:r>
    </w:p>
    <w:p w14:paraId="292B26C9" w14:textId="64D257B4" w:rsidR="00FA4BC2" w:rsidRPr="00FA4BC2" w:rsidRDefault="00FA4BC2" w:rsidP="00FA4BC2">
      <w:pPr>
        <w:pStyle w:val="References"/>
        <w:numPr>
          <w:ilvl w:val="0"/>
          <w:numId w:val="22"/>
        </w:numPr>
        <w:rPr>
          <w:color w:val="000000"/>
        </w:rPr>
      </w:pPr>
      <w:r w:rsidRPr="00FA4BC2">
        <w:t xml:space="preserve">Kim, H. K., </w:t>
      </w:r>
      <w:proofErr w:type="spellStart"/>
      <w:r w:rsidRPr="00FA4BC2">
        <w:t>Ahn</w:t>
      </w:r>
      <w:proofErr w:type="spellEnd"/>
      <w:r w:rsidRPr="00FA4BC2">
        <w:t xml:space="preserve">, J., Atkinson, L. &amp; </w:t>
      </w:r>
      <w:proofErr w:type="spellStart"/>
      <w:r w:rsidRPr="00FA4BC2">
        <w:t>Kahlor</w:t>
      </w:r>
      <w:proofErr w:type="spellEnd"/>
      <w:r w:rsidRPr="00FA4BC2">
        <w:t xml:space="preserve">, L. A. Effects of COVID-19misinformation on information seeking, avoidance, and processing: a </w:t>
      </w:r>
      <w:proofErr w:type="spellStart"/>
      <w:r w:rsidRPr="00FA4BC2">
        <w:t>multicountry</w:t>
      </w:r>
      <w:proofErr w:type="spellEnd"/>
      <w:r w:rsidRPr="00FA4BC2">
        <w:t xml:space="preserve"> comparative study. Sci </w:t>
      </w:r>
      <w:proofErr w:type="spellStart"/>
      <w:r w:rsidRPr="00FA4BC2">
        <w:t>Commun</w:t>
      </w:r>
      <w:proofErr w:type="spellEnd"/>
      <w:r w:rsidRPr="00FA4BC2">
        <w:t xml:space="preserve"> 42, https://doi. org/10.1177/1075547020959670 (2020).</w:t>
      </w:r>
    </w:p>
    <w:p w14:paraId="325D651A" w14:textId="2F0C3E8D" w:rsidR="00FA4BC2" w:rsidRDefault="00FA4BC2" w:rsidP="00FA4BC2">
      <w:pPr>
        <w:pStyle w:val="References"/>
        <w:numPr>
          <w:ilvl w:val="0"/>
          <w:numId w:val="22"/>
        </w:numPr>
      </w:pPr>
      <w:r w:rsidRPr="00FA4BC2">
        <w:t xml:space="preserve">Schmidt, A. L., </w:t>
      </w:r>
      <w:proofErr w:type="spellStart"/>
      <w:r w:rsidRPr="00FA4BC2">
        <w:t>Zollo</w:t>
      </w:r>
      <w:proofErr w:type="spellEnd"/>
      <w:r w:rsidRPr="00FA4BC2">
        <w:t xml:space="preserve">, F., Scala, A., </w:t>
      </w:r>
      <w:proofErr w:type="spellStart"/>
      <w:r w:rsidRPr="00FA4BC2">
        <w:t>Betsch</w:t>
      </w:r>
      <w:proofErr w:type="spellEnd"/>
      <w:r w:rsidRPr="00FA4BC2">
        <w:t xml:space="preserve">, C. &amp; </w:t>
      </w:r>
      <w:proofErr w:type="spellStart"/>
      <w:r w:rsidRPr="00FA4BC2">
        <w:t>Quattrociocchi</w:t>
      </w:r>
      <w:proofErr w:type="spellEnd"/>
      <w:r w:rsidRPr="00FA4BC2">
        <w:t xml:space="preserve">, W. Polarization of the vaccination debate on Facebook. </w:t>
      </w:r>
      <w:r w:rsidRPr="00FA4BC2">
        <w:rPr>
          <w:i/>
          <w:iCs/>
        </w:rPr>
        <w:t xml:space="preserve">Vaccine </w:t>
      </w:r>
      <w:r w:rsidRPr="00FA4BC2">
        <w:rPr>
          <w:b/>
          <w:bCs/>
        </w:rPr>
        <w:t>36</w:t>
      </w:r>
      <w:r w:rsidRPr="00FA4BC2">
        <w:t>, 3606–3612 (2018).</w:t>
      </w:r>
    </w:p>
    <w:p w14:paraId="29113970" w14:textId="73195BA1" w:rsidR="003410C8" w:rsidRPr="005E7EB9" w:rsidRDefault="009B20D6" w:rsidP="005E7EB9">
      <w:pPr>
        <w:pStyle w:val="References"/>
        <w:numPr>
          <w:ilvl w:val="0"/>
          <w:numId w:val="22"/>
        </w:numPr>
      </w:pPr>
      <w:r w:rsidRPr="009B20D6">
        <w:t xml:space="preserve">KFF Health Tracking Poll/ KFF COVID-19 Vaccine Monitor (February 15-23, 2021) </w:t>
      </w:r>
    </w:p>
    <w:sectPr w:rsidR="003410C8" w:rsidRPr="005E7EB9" w:rsidSect="0069250A">
      <w:headerReference w:type="even" r:id="rId22"/>
      <w:headerReference w:type="default" r:id="rId23"/>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6842B7" w14:textId="77777777" w:rsidR="00412019" w:rsidRDefault="00412019">
      <w:r>
        <w:separator/>
      </w:r>
    </w:p>
  </w:endnote>
  <w:endnote w:type="continuationSeparator" w:id="0">
    <w:p w14:paraId="29D1C836" w14:textId="77777777" w:rsidR="00412019" w:rsidRDefault="00412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Palatino">
    <w:altName w:val="Palatino"/>
    <w:panose1 w:val="00000000000000000000"/>
    <w:charset w:val="4D"/>
    <w:family w:val="auto"/>
    <w:pitch w:val="variable"/>
    <w:sig w:usb0="A00002FF" w:usb1="7800205A" w:usb2="14600000" w:usb3="00000000" w:csb0="00000193" w:csb1="00000000"/>
  </w:font>
  <w:font w:name="Helvetica">
    <w:panose1 w:val="00000000000000000000"/>
    <w:charset w:val="00"/>
    <w:family w:val="auto"/>
    <w:pitch w:val="variable"/>
    <w:sig w:usb0="E00002FF" w:usb1="5000785B" w:usb2="00000000" w:usb3="00000000" w:csb0="0000019F" w:csb1="00000000"/>
  </w:font>
  <w:font w:name="ProgramThree">
    <w:altName w:val="Cambria"/>
    <w:panose1 w:val="020B0604020202020204"/>
    <w:charset w:val="00"/>
    <w:family w:val="roman"/>
    <w:notTrueType/>
    <w:pitch w:val="fixed"/>
    <w:sig w:usb0="00000003" w:usb1="00000000" w:usb2="00000000" w:usb3="00000000" w:csb0="00000001" w:csb1="00000000"/>
  </w:font>
  <w:font w:name="Helvetica Condensed">
    <w:altName w:val="Arial"/>
    <w:panose1 w:val="000000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85466"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E18DE"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5CD80" w14:textId="77777777" w:rsidR="00E12B17" w:rsidRDefault="00E12B17">
    <w:pPr>
      <w:pStyle w:val="Footer"/>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7A52D0" w14:textId="77777777" w:rsidR="00412019" w:rsidRDefault="00412019">
      <w:pPr>
        <w:pStyle w:val="TABLEROW"/>
        <w:jc w:val="left"/>
        <w:rPr>
          <w:position w:val="12"/>
          <w:sz w:val="20"/>
        </w:rPr>
      </w:pPr>
    </w:p>
  </w:footnote>
  <w:footnote w:type="continuationSeparator" w:id="0">
    <w:p w14:paraId="44029B68" w14:textId="77777777" w:rsidR="00412019" w:rsidRDefault="004120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4BB43" w14:textId="77777777" w:rsidR="00E12B17" w:rsidRDefault="00E82F85">
    <w:pPr>
      <w:pStyle w:val="Header"/>
      <w:tabs>
        <w:tab w:val="clear" w:pos="10200"/>
        <w:tab w:val="right" w:pos="10320"/>
      </w:tabs>
      <w:spacing w:line="180" w:lineRule="exact"/>
    </w:pPr>
    <w:r>
      <w:fldChar w:fldCharType="begin"/>
    </w:r>
    <w:r>
      <w:instrText>PAGE</w:instrText>
    </w:r>
    <w: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IEEE TRANSACTIONS ON XXXXXXXXXXXXXXXXXXXX,  vol.  #,  no.  #,  MMMMMMMM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DC1E9" w14:textId="77777777" w:rsidR="00E12B17" w:rsidRDefault="00E12B17">
    <w:pPr>
      <w:pStyle w:val="Header"/>
      <w:tabs>
        <w:tab w:val="clear" w:pos="10200"/>
        <w:tab w:val="right" w:pos="10320"/>
      </w:tabs>
      <w:spacing w:line="180" w:lineRule="exact"/>
    </w:pPr>
    <w:r>
      <w:t>AUTHOR:  TITLE</w:t>
    </w:r>
    <w:r>
      <w:tab/>
    </w:r>
    <w:r>
      <w:rPr>
        <w:i/>
        <w:caps w:val="0"/>
        <w:vanish/>
      </w:rPr>
      <w:t>odd page</w:t>
    </w:r>
    <w:r>
      <w:rPr>
        <w:caps w:val="0"/>
        <w:vanish/>
      </w:rPr>
      <w:t xml:space="preserve">    </w:t>
    </w:r>
    <w:r w:rsidR="00E82F85">
      <w:fldChar w:fldCharType="begin"/>
    </w:r>
    <w:r w:rsidR="00E82F85">
      <w:instrText>PAGE</w:instrText>
    </w:r>
    <w:r w:rsidR="00E82F85">
      <w:fldChar w:fldCharType="separate"/>
    </w:r>
    <w:r>
      <w:rPr>
        <w:noProof/>
      </w:rPr>
      <w:t>3</w:t>
    </w:r>
    <w:r w:rsidR="00E82F8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80DDF" w14:textId="506689AB" w:rsidR="00E12B17" w:rsidRDefault="00102220">
    <w:pPr>
      <w:pStyle w:val="Header"/>
      <w:tabs>
        <w:tab w:val="clear" w:pos="10200"/>
        <w:tab w:val="right" w:pos="10320"/>
      </w:tabs>
      <w:spacing w:line="180" w:lineRule="exact"/>
    </w:pPr>
    <w:r>
      <w:t>MSDS 7330 FINAL PROJECT</w:t>
    </w:r>
    <w:r w:rsidR="00E12B17">
      <w:tab/>
    </w:r>
    <w:r w:rsidR="00E12B17">
      <w:rPr>
        <w:b/>
        <w:caps w:val="0"/>
        <w:vanish/>
        <w:sz w:val="16"/>
      </w:rPr>
      <w:t>first page</w:t>
    </w:r>
    <w:r w:rsidR="00E12B17">
      <w:rPr>
        <w:caps w:val="0"/>
        <w:vanish/>
      </w:rPr>
      <w:t xml:space="preserve">   </w:t>
    </w:r>
    <w:r w:rsidR="00E82F85">
      <w:fldChar w:fldCharType="begin"/>
    </w:r>
    <w:r w:rsidR="00E82F85">
      <w:instrText xml:space="preserve"> PAGE </w:instrText>
    </w:r>
    <w:r w:rsidR="00E82F85">
      <w:fldChar w:fldCharType="separate"/>
    </w:r>
    <w:r w:rsidR="00AB633F">
      <w:rPr>
        <w:noProof/>
      </w:rPr>
      <w:t>1</w:t>
    </w:r>
    <w:r w:rsidR="00E82F85">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41066" w14:textId="6F5047BA" w:rsidR="00E12B17" w:rsidRDefault="00E82F85">
    <w:pPr>
      <w:pStyle w:val="Header"/>
      <w:tabs>
        <w:tab w:val="clear" w:pos="10200"/>
        <w:tab w:val="right" w:pos="10320"/>
      </w:tabs>
      <w:spacing w:line="180" w:lineRule="exact"/>
    </w:pPr>
    <w:r>
      <w:fldChar w:fldCharType="begin"/>
    </w:r>
    <w:r>
      <w:instrText>PAGE</w:instrText>
    </w:r>
    <w:r>
      <w:fldChar w:fldCharType="separate"/>
    </w:r>
    <w:r w:rsidR="00AB633F">
      <w:rPr>
        <w:noProof/>
      </w:rPr>
      <w:t>4</w:t>
    </w:r>
    <w:r>
      <w:rPr>
        <w:noProof/>
      </w:rPr>
      <w:fldChar w:fldCharType="end"/>
    </w:r>
    <w:r w:rsidR="00E12B17">
      <w:rPr>
        <w:b/>
        <w:i/>
        <w:vanish/>
      </w:rPr>
      <w:t xml:space="preserve">   </w:t>
    </w:r>
    <w:r w:rsidR="00E12B17">
      <w:rPr>
        <w:i/>
        <w:caps w:val="0"/>
        <w:vanish/>
      </w:rPr>
      <w:t>even page</w:t>
    </w:r>
    <w:r w:rsidR="00E12B17">
      <w:tab/>
    </w:r>
    <w:r w:rsidR="002E7993">
      <w:t>MSDS 7330 final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F927F" w14:textId="1E1596C1" w:rsidR="00E12B17" w:rsidRDefault="002E7993">
    <w:pPr>
      <w:pStyle w:val="Header"/>
      <w:tabs>
        <w:tab w:val="clear" w:pos="10200"/>
        <w:tab w:val="right" w:pos="10320"/>
      </w:tabs>
      <w:spacing w:line="180" w:lineRule="exact"/>
    </w:pPr>
    <w:r>
      <w:t>ehly</w:t>
    </w:r>
    <w:r w:rsidR="00E12B17">
      <w:t xml:space="preserve"> et al.:  </w:t>
    </w:r>
    <w:r>
      <w:t>pfizer vaccine tweets: a sentiment analysis</w:t>
    </w:r>
    <w:r w:rsidR="00E12B17">
      <w:tab/>
    </w:r>
    <w:r w:rsidR="00E12B17">
      <w:rPr>
        <w:i/>
        <w:caps w:val="0"/>
        <w:vanish/>
      </w:rPr>
      <w:t>odd page</w:t>
    </w:r>
    <w:r w:rsidR="00E12B17">
      <w:rPr>
        <w:caps w:val="0"/>
        <w:vanish/>
      </w:rPr>
      <w:t xml:space="preserve">    </w:t>
    </w:r>
    <w:r w:rsidR="00E82F85">
      <w:fldChar w:fldCharType="begin"/>
    </w:r>
    <w:r w:rsidR="00E82F85">
      <w:instrText>PAGE</w:instrText>
    </w:r>
    <w:r w:rsidR="00E82F85">
      <w:fldChar w:fldCharType="separate"/>
    </w:r>
    <w:r w:rsidR="00AB633F">
      <w:rPr>
        <w:noProof/>
      </w:rPr>
      <w:t>5</w:t>
    </w:r>
    <w:r w:rsidR="00E82F8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8"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9"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0"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6"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6DC3293B"/>
    <w:multiLevelType w:val="singleLevel"/>
    <w:tmpl w:val="DF649914"/>
    <w:lvl w:ilvl="0">
      <w:start w:val="1"/>
      <w:numFmt w:val="decimal"/>
      <w:lvlText w:val="[%1]"/>
      <w:lvlJc w:val="left"/>
      <w:pPr>
        <w:tabs>
          <w:tab w:val="num" w:pos="360"/>
        </w:tabs>
        <w:ind w:left="360" w:hanging="360"/>
      </w:pPr>
    </w:lvl>
  </w:abstractNum>
  <w:abstractNum w:abstractNumId="33"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4" w15:restartNumberingAfterBreak="0">
    <w:nsid w:val="74553027"/>
    <w:multiLevelType w:val="multilevel"/>
    <w:tmpl w:val="0AA6E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6"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abstractNumId w:val="15"/>
  </w:num>
  <w:num w:numId="4">
    <w:abstractNumId w:val="22"/>
  </w:num>
  <w:num w:numId="5">
    <w:abstractNumId w:val="33"/>
  </w:num>
  <w:num w:numId="6">
    <w:abstractNumId w:val="10"/>
  </w:num>
  <w:num w:numId="7">
    <w:abstractNumId w:val="17"/>
  </w:num>
  <w:num w:numId="8">
    <w:abstractNumId w:val="9"/>
  </w:num>
  <w:num w:numId="9">
    <w:abstractNumId w:val="8"/>
  </w:num>
  <w:num w:numId="10">
    <w:abstractNumId w:val="0"/>
  </w:num>
  <w:num w:numId="11">
    <w:abstractNumId w:val="16"/>
  </w:num>
  <w:num w:numId="12">
    <w:abstractNumId w:val="16"/>
    <w:lvlOverride w:ilvl="0">
      <w:lvl w:ilvl="0">
        <w:start w:val="1"/>
        <w:numFmt w:val="decimal"/>
        <w:lvlText w:val="%1."/>
        <w:legacy w:legacy="1" w:legacySpace="0" w:legacyIndent="360"/>
        <w:lvlJc w:val="left"/>
        <w:pPr>
          <w:ind w:left="360" w:hanging="360"/>
        </w:pPr>
      </w:lvl>
    </w:lvlOverride>
  </w:num>
  <w:num w:numId="13">
    <w:abstractNumId w:val="23"/>
  </w:num>
  <w:num w:numId="14">
    <w:abstractNumId w:val="23"/>
    <w:lvlOverride w:ilvl="0">
      <w:lvl w:ilvl="0">
        <w:start w:val="1"/>
        <w:numFmt w:val="decimal"/>
        <w:lvlText w:val="%1."/>
        <w:legacy w:legacy="1" w:legacySpace="0" w:legacyIndent="360"/>
        <w:lvlJc w:val="left"/>
        <w:pPr>
          <w:ind w:left="360" w:hanging="360"/>
        </w:pPr>
      </w:lvl>
    </w:lvlOverride>
  </w:num>
  <w:num w:numId="15">
    <w:abstractNumId w:val="18"/>
  </w:num>
  <w:num w:numId="16">
    <w:abstractNumId w:val="11"/>
  </w:num>
  <w:num w:numId="17">
    <w:abstractNumId w:val="27"/>
  </w:num>
  <w:num w:numId="18">
    <w:abstractNumId w:val="24"/>
  </w:num>
  <w:num w:numId="19">
    <w:abstractNumId w:val="35"/>
  </w:num>
  <w:num w:numId="20">
    <w:abstractNumId w:val="13"/>
  </w:num>
  <w:num w:numId="21">
    <w:abstractNumId w:val="12"/>
  </w:num>
  <w:num w:numId="22">
    <w:abstractNumId w:val="32"/>
  </w:num>
  <w:num w:numId="23">
    <w:abstractNumId w:val="19"/>
  </w:num>
  <w:num w:numId="24">
    <w:abstractNumId w:val="29"/>
  </w:num>
  <w:num w:numId="25">
    <w:abstractNumId w:val="4"/>
  </w:num>
  <w:num w:numId="26">
    <w:abstractNumId w:val="2"/>
  </w:num>
  <w:num w:numId="27">
    <w:abstractNumId w:val="5"/>
  </w:num>
  <w:num w:numId="28">
    <w:abstractNumId w:val="20"/>
  </w:num>
  <w:num w:numId="29">
    <w:abstractNumId w:val="36"/>
  </w:num>
  <w:num w:numId="30">
    <w:abstractNumId w:val="25"/>
  </w:num>
  <w:num w:numId="31">
    <w:abstractNumId w:val="21"/>
  </w:num>
  <w:num w:numId="32">
    <w:abstractNumId w:val="28"/>
  </w:num>
  <w:num w:numId="33">
    <w:abstractNumId w:val="30"/>
  </w:num>
  <w:num w:numId="34">
    <w:abstractNumId w:val="6"/>
  </w:num>
  <w:num w:numId="35">
    <w:abstractNumId w:val="7"/>
  </w:num>
  <w:num w:numId="36">
    <w:abstractNumId w:val="14"/>
  </w:num>
  <w:num w:numId="37">
    <w:abstractNumId w:val="31"/>
  </w:num>
  <w:num w:numId="38">
    <w:abstractNumId w:val="26"/>
  </w:num>
  <w:num w:numId="39">
    <w:abstractNumId w:val="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intFractionalCharacterWidth/>
  <w:mirrorMargins/>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239C"/>
    <w:rsid w:val="0001762B"/>
    <w:rsid w:val="00081425"/>
    <w:rsid w:val="000F1652"/>
    <w:rsid w:val="00102220"/>
    <w:rsid w:val="00117BB3"/>
    <w:rsid w:val="00177B9E"/>
    <w:rsid w:val="00181484"/>
    <w:rsid w:val="00215BAF"/>
    <w:rsid w:val="002522DF"/>
    <w:rsid w:val="0027695E"/>
    <w:rsid w:val="00285CA1"/>
    <w:rsid w:val="002B0491"/>
    <w:rsid w:val="002D46B5"/>
    <w:rsid w:val="002E7993"/>
    <w:rsid w:val="002E799D"/>
    <w:rsid w:val="003410C8"/>
    <w:rsid w:val="00355625"/>
    <w:rsid w:val="003607D4"/>
    <w:rsid w:val="00371B3B"/>
    <w:rsid w:val="00412019"/>
    <w:rsid w:val="004150F0"/>
    <w:rsid w:val="00431636"/>
    <w:rsid w:val="004B4AB1"/>
    <w:rsid w:val="004C379A"/>
    <w:rsid w:val="0051499C"/>
    <w:rsid w:val="005348DB"/>
    <w:rsid w:val="00554C52"/>
    <w:rsid w:val="005E7EB9"/>
    <w:rsid w:val="005F0609"/>
    <w:rsid w:val="006634EF"/>
    <w:rsid w:val="00667A76"/>
    <w:rsid w:val="0069250A"/>
    <w:rsid w:val="006E04BA"/>
    <w:rsid w:val="0071239C"/>
    <w:rsid w:val="00726FFD"/>
    <w:rsid w:val="0073587B"/>
    <w:rsid w:val="0074172D"/>
    <w:rsid w:val="00750995"/>
    <w:rsid w:val="00753F24"/>
    <w:rsid w:val="007646E8"/>
    <w:rsid w:val="00796B61"/>
    <w:rsid w:val="007C703C"/>
    <w:rsid w:val="007D3871"/>
    <w:rsid w:val="00820331"/>
    <w:rsid w:val="00850C4C"/>
    <w:rsid w:val="00863388"/>
    <w:rsid w:val="00887762"/>
    <w:rsid w:val="008E5070"/>
    <w:rsid w:val="009156BC"/>
    <w:rsid w:val="009848F6"/>
    <w:rsid w:val="009B20D6"/>
    <w:rsid w:val="009F54A6"/>
    <w:rsid w:val="00A211B7"/>
    <w:rsid w:val="00A34D54"/>
    <w:rsid w:val="00A64EB7"/>
    <w:rsid w:val="00A76BBC"/>
    <w:rsid w:val="00AB633F"/>
    <w:rsid w:val="00AB7E72"/>
    <w:rsid w:val="00B23D4B"/>
    <w:rsid w:val="00B538EB"/>
    <w:rsid w:val="00B60492"/>
    <w:rsid w:val="00BE7574"/>
    <w:rsid w:val="00C04450"/>
    <w:rsid w:val="00C86D0D"/>
    <w:rsid w:val="00C95055"/>
    <w:rsid w:val="00CA4906"/>
    <w:rsid w:val="00D22E7E"/>
    <w:rsid w:val="00D546C6"/>
    <w:rsid w:val="00D96813"/>
    <w:rsid w:val="00DA524B"/>
    <w:rsid w:val="00DD3B3D"/>
    <w:rsid w:val="00DE26C0"/>
    <w:rsid w:val="00DE2722"/>
    <w:rsid w:val="00E12B17"/>
    <w:rsid w:val="00E56E18"/>
    <w:rsid w:val="00E82F85"/>
    <w:rsid w:val="00EE14DE"/>
    <w:rsid w:val="00F06043"/>
    <w:rsid w:val="00F160CC"/>
    <w:rsid w:val="00F27826"/>
    <w:rsid w:val="00F964F4"/>
    <w:rsid w:val="00FA4BC2"/>
    <w:rsid w:val="00FB75A4"/>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203492"/>
  <w15:docId w15:val="{2377965A-750B-F34D-9D44-578153D1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qFormat/>
    <w:rsid w:val="0073587B"/>
    <w:pPr>
      <w:spacing w:before="160" w:after="40" w:line="220" w:lineRule="exact"/>
      <w:ind w:left="360" w:hanging="360"/>
      <w:outlineLvl w:val="1"/>
    </w:pPr>
    <w:rPr>
      <w:smallCaps w:val="0"/>
      <w:sz w:val="20"/>
    </w:rPr>
  </w:style>
  <w:style w:type="paragraph" w:styleId="Heading3">
    <w:name w:val="heading 3"/>
    <w:basedOn w:val="Heading2"/>
    <w:next w:val="PARAGRAPHnoindent"/>
    <w:qFormat/>
    <w:rsid w:val="0073587B"/>
    <w:pPr>
      <w:ind w:left="520" w:hanging="520"/>
      <w:outlineLvl w:val="2"/>
    </w:pPr>
    <w:rPr>
      <w:b w:val="0"/>
      <w:i/>
    </w:rPr>
  </w:style>
  <w:style w:type="paragraph" w:styleId="Heading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FootnoteReference">
    <w:name w:val="footnote reference"/>
    <w:semiHidden/>
    <w:rsid w:val="0073587B"/>
    <w:rPr>
      <w:position w:val="0"/>
      <w:vertAlign w:val="superscript"/>
    </w:rPr>
  </w:style>
  <w:style w:type="paragraph" w:styleId="FootnoteText">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Header">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customStyle="1" w:styleId="ACKHEAD">
    <w:name w:val="ACK. HEAD"/>
    <w:basedOn w:val="Heading1"/>
    <w:next w:val="ACKNOWLEDGMENTS"/>
    <w:rsid w:val="0073587B"/>
    <w:pPr>
      <w:outlineLvl w:val="9"/>
    </w:pPr>
  </w:style>
  <w:style w:type="paragraph" w:customStyle="1" w:styleId="ACKNOWLEDGMENTS">
    <w:name w:val="ACKNOWLEDGMENTS"/>
    <w:basedOn w:val="PARAGRAPHnoindent"/>
    <w:rsid w:val="0073587B"/>
  </w:style>
  <w:style w:type="character" w:styleId="PageNumber">
    <w:name w:val="page number"/>
    <w:basedOn w:val="DefaultParagraphFont"/>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Heading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FootnoteText"/>
    <w:rsid w:val="0073587B"/>
    <w:pPr>
      <w:framePr w:wrap="notBeside"/>
    </w:pPr>
  </w:style>
  <w:style w:type="character" w:customStyle="1" w:styleId="Footnotereferenceto">
    <w:name w:val="Footnote (reference to)"/>
    <w:basedOn w:val="FootnoteReferenc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DefaultParagraphFont"/>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yperlink">
    <w:name w:val="Hyperlink"/>
    <w:basedOn w:val="DefaultParagraphFont"/>
    <w:rsid w:val="0073587B"/>
    <w:rPr>
      <w:rFonts w:ascii="Arial" w:hAnsi="Arial" w:cs="Arial" w:hint="default"/>
      <w:color w:val="003399"/>
      <w:u w:val="single"/>
    </w:rPr>
  </w:style>
  <w:style w:type="paragraph" w:styleId="NormalWeb">
    <w:name w:val="Normal (Web)"/>
    <w:basedOn w:val="Normal"/>
    <w:uiPriority w:val="99"/>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rsid w:val="0073587B"/>
    <w:rPr>
      <w:b/>
      <w:bCs/>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customStyle="1" w:styleId="CommentTextChar">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bCs/>
    </w:rPr>
  </w:style>
  <w:style w:type="character" w:customStyle="1" w:styleId="CommentSubjectChar">
    <w:name w:val="Comment Subject Char"/>
    <w:basedOn w:val="CommentTextChar"/>
    <w:link w:val="CommentSubject"/>
    <w:rsid w:val="00887762"/>
    <w:rPr>
      <w:rFonts w:ascii="Palatino" w:hAnsi="Palatino"/>
      <w:b/>
      <w:bCs/>
      <w:kern w:val="16"/>
    </w:rPr>
  </w:style>
  <w:style w:type="paragraph" w:styleId="Revision">
    <w:name w:val="Revision"/>
    <w:hidden/>
    <w:uiPriority w:val="99"/>
    <w:semiHidden/>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7762"/>
    <w:rPr>
      <w:rFonts w:ascii="Tahoma" w:hAnsi="Tahoma" w:cs="Tahoma"/>
      <w:kern w:val="16"/>
      <w:sz w:val="16"/>
      <w:szCs w:val="16"/>
    </w:rPr>
  </w:style>
  <w:style w:type="paragraph" w:styleId="ListParagraph">
    <w:name w:val="List Paragraph"/>
    <w:basedOn w:val="Normal"/>
    <w:uiPriority w:val="34"/>
    <w:qFormat/>
    <w:rsid w:val="00102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65956">
      <w:bodyDiv w:val="1"/>
      <w:marLeft w:val="0"/>
      <w:marRight w:val="0"/>
      <w:marTop w:val="0"/>
      <w:marBottom w:val="0"/>
      <w:divBdr>
        <w:top w:val="none" w:sz="0" w:space="0" w:color="auto"/>
        <w:left w:val="none" w:sz="0" w:space="0" w:color="auto"/>
        <w:bottom w:val="none" w:sz="0" w:space="0" w:color="auto"/>
        <w:right w:val="none" w:sz="0" w:space="0" w:color="auto"/>
      </w:divBdr>
    </w:div>
    <w:div w:id="457456187">
      <w:bodyDiv w:val="1"/>
      <w:marLeft w:val="0"/>
      <w:marRight w:val="0"/>
      <w:marTop w:val="0"/>
      <w:marBottom w:val="0"/>
      <w:divBdr>
        <w:top w:val="none" w:sz="0" w:space="0" w:color="auto"/>
        <w:left w:val="none" w:sz="0" w:space="0" w:color="auto"/>
        <w:bottom w:val="none" w:sz="0" w:space="0" w:color="auto"/>
        <w:right w:val="none" w:sz="0" w:space="0" w:color="auto"/>
      </w:divBdr>
    </w:div>
    <w:div w:id="484594073">
      <w:bodyDiv w:val="1"/>
      <w:marLeft w:val="0"/>
      <w:marRight w:val="0"/>
      <w:marTop w:val="0"/>
      <w:marBottom w:val="0"/>
      <w:divBdr>
        <w:top w:val="none" w:sz="0" w:space="0" w:color="auto"/>
        <w:left w:val="none" w:sz="0" w:space="0" w:color="auto"/>
        <w:bottom w:val="none" w:sz="0" w:space="0" w:color="auto"/>
        <w:right w:val="none" w:sz="0" w:space="0" w:color="auto"/>
      </w:divBdr>
    </w:div>
    <w:div w:id="502204591">
      <w:bodyDiv w:val="1"/>
      <w:marLeft w:val="0"/>
      <w:marRight w:val="0"/>
      <w:marTop w:val="0"/>
      <w:marBottom w:val="0"/>
      <w:divBdr>
        <w:top w:val="none" w:sz="0" w:space="0" w:color="auto"/>
        <w:left w:val="none" w:sz="0" w:space="0" w:color="auto"/>
        <w:bottom w:val="none" w:sz="0" w:space="0" w:color="auto"/>
        <w:right w:val="none" w:sz="0" w:space="0" w:color="auto"/>
      </w:divBdr>
    </w:div>
    <w:div w:id="635993200">
      <w:bodyDiv w:val="1"/>
      <w:marLeft w:val="0"/>
      <w:marRight w:val="0"/>
      <w:marTop w:val="0"/>
      <w:marBottom w:val="0"/>
      <w:divBdr>
        <w:top w:val="none" w:sz="0" w:space="0" w:color="auto"/>
        <w:left w:val="none" w:sz="0" w:space="0" w:color="auto"/>
        <w:bottom w:val="none" w:sz="0" w:space="0" w:color="auto"/>
        <w:right w:val="none" w:sz="0" w:space="0" w:color="auto"/>
      </w:divBdr>
    </w:div>
    <w:div w:id="669675910">
      <w:bodyDiv w:val="1"/>
      <w:marLeft w:val="0"/>
      <w:marRight w:val="0"/>
      <w:marTop w:val="0"/>
      <w:marBottom w:val="0"/>
      <w:divBdr>
        <w:top w:val="none" w:sz="0" w:space="0" w:color="auto"/>
        <w:left w:val="none" w:sz="0" w:space="0" w:color="auto"/>
        <w:bottom w:val="none" w:sz="0" w:space="0" w:color="auto"/>
        <w:right w:val="none" w:sz="0" w:space="0" w:color="auto"/>
      </w:divBdr>
    </w:div>
    <w:div w:id="758479353">
      <w:bodyDiv w:val="1"/>
      <w:marLeft w:val="0"/>
      <w:marRight w:val="0"/>
      <w:marTop w:val="0"/>
      <w:marBottom w:val="0"/>
      <w:divBdr>
        <w:top w:val="none" w:sz="0" w:space="0" w:color="auto"/>
        <w:left w:val="none" w:sz="0" w:space="0" w:color="auto"/>
        <w:bottom w:val="none" w:sz="0" w:space="0" w:color="auto"/>
        <w:right w:val="none" w:sz="0" w:space="0" w:color="auto"/>
      </w:divBdr>
      <w:divsChild>
        <w:div w:id="1000694255">
          <w:marLeft w:val="0"/>
          <w:marRight w:val="0"/>
          <w:marTop w:val="0"/>
          <w:marBottom w:val="0"/>
          <w:divBdr>
            <w:top w:val="none" w:sz="0" w:space="0" w:color="auto"/>
            <w:left w:val="none" w:sz="0" w:space="0" w:color="auto"/>
            <w:bottom w:val="none" w:sz="0" w:space="0" w:color="auto"/>
            <w:right w:val="none" w:sz="0" w:space="0" w:color="auto"/>
          </w:divBdr>
          <w:divsChild>
            <w:div w:id="1605842419">
              <w:marLeft w:val="0"/>
              <w:marRight w:val="0"/>
              <w:marTop w:val="0"/>
              <w:marBottom w:val="0"/>
              <w:divBdr>
                <w:top w:val="none" w:sz="0" w:space="0" w:color="auto"/>
                <w:left w:val="none" w:sz="0" w:space="0" w:color="auto"/>
                <w:bottom w:val="none" w:sz="0" w:space="0" w:color="auto"/>
                <w:right w:val="none" w:sz="0" w:space="0" w:color="auto"/>
              </w:divBdr>
              <w:divsChild>
                <w:div w:id="11787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16667">
      <w:bodyDiv w:val="1"/>
      <w:marLeft w:val="0"/>
      <w:marRight w:val="0"/>
      <w:marTop w:val="0"/>
      <w:marBottom w:val="0"/>
      <w:divBdr>
        <w:top w:val="none" w:sz="0" w:space="0" w:color="auto"/>
        <w:left w:val="none" w:sz="0" w:space="0" w:color="auto"/>
        <w:bottom w:val="none" w:sz="0" w:space="0" w:color="auto"/>
        <w:right w:val="none" w:sz="0" w:space="0" w:color="auto"/>
      </w:divBdr>
    </w:div>
    <w:div w:id="1003164037">
      <w:bodyDiv w:val="1"/>
      <w:marLeft w:val="0"/>
      <w:marRight w:val="0"/>
      <w:marTop w:val="0"/>
      <w:marBottom w:val="0"/>
      <w:divBdr>
        <w:top w:val="none" w:sz="0" w:space="0" w:color="auto"/>
        <w:left w:val="none" w:sz="0" w:space="0" w:color="auto"/>
        <w:bottom w:val="none" w:sz="0" w:space="0" w:color="auto"/>
        <w:right w:val="none" w:sz="0" w:space="0" w:color="auto"/>
      </w:divBdr>
    </w:div>
    <w:div w:id="1170561716">
      <w:bodyDiv w:val="1"/>
      <w:marLeft w:val="0"/>
      <w:marRight w:val="0"/>
      <w:marTop w:val="0"/>
      <w:marBottom w:val="0"/>
      <w:divBdr>
        <w:top w:val="none" w:sz="0" w:space="0" w:color="auto"/>
        <w:left w:val="none" w:sz="0" w:space="0" w:color="auto"/>
        <w:bottom w:val="none" w:sz="0" w:space="0" w:color="auto"/>
        <w:right w:val="none" w:sz="0" w:space="0" w:color="auto"/>
      </w:divBdr>
    </w:div>
    <w:div w:id="1260943697">
      <w:bodyDiv w:val="1"/>
      <w:marLeft w:val="0"/>
      <w:marRight w:val="0"/>
      <w:marTop w:val="0"/>
      <w:marBottom w:val="0"/>
      <w:divBdr>
        <w:top w:val="none" w:sz="0" w:space="0" w:color="auto"/>
        <w:left w:val="none" w:sz="0" w:space="0" w:color="auto"/>
        <w:bottom w:val="none" w:sz="0" w:space="0" w:color="auto"/>
        <w:right w:val="none" w:sz="0" w:space="0" w:color="auto"/>
      </w:divBdr>
    </w:div>
    <w:div w:id="1284506226">
      <w:bodyDiv w:val="1"/>
      <w:marLeft w:val="0"/>
      <w:marRight w:val="0"/>
      <w:marTop w:val="0"/>
      <w:marBottom w:val="0"/>
      <w:divBdr>
        <w:top w:val="none" w:sz="0" w:space="0" w:color="auto"/>
        <w:left w:val="none" w:sz="0" w:space="0" w:color="auto"/>
        <w:bottom w:val="none" w:sz="0" w:space="0" w:color="auto"/>
        <w:right w:val="none" w:sz="0" w:space="0" w:color="auto"/>
      </w:divBdr>
    </w:div>
    <w:div w:id="1285884767">
      <w:bodyDiv w:val="1"/>
      <w:marLeft w:val="0"/>
      <w:marRight w:val="0"/>
      <w:marTop w:val="0"/>
      <w:marBottom w:val="0"/>
      <w:divBdr>
        <w:top w:val="none" w:sz="0" w:space="0" w:color="auto"/>
        <w:left w:val="none" w:sz="0" w:space="0" w:color="auto"/>
        <w:bottom w:val="none" w:sz="0" w:space="0" w:color="auto"/>
        <w:right w:val="none" w:sz="0" w:space="0" w:color="auto"/>
      </w:divBdr>
    </w:div>
    <w:div w:id="1554543093">
      <w:bodyDiv w:val="1"/>
      <w:marLeft w:val="0"/>
      <w:marRight w:val="0"/>
      <w:marTop w:val="0"/>
      <w:marBottom w:val="0"/>
      <w:divBdr>
        <w:top w:val="none" w:sz="0" w:space="0" w:color="auto"/>
        <w:left w:val="none" w:sz="0" w:space="0" w:color="auto"/>
        <w:bottom w:val="none" w:sz="0" w:space="0" w:color="auto"/>
        <w:right w:val="none" w:sz="0" w:space="0" w:color="auto"/>
      </w:divBdr>
    </w:div>
    <w:div w:id="1602302883">
      <w:bodyDiv w:val="1"/>
      <w:marLeft w:val="0"/>
      <w:marRight w:val="0"/>
      <w:marTop w:val="0"/>
      <w:marBottom w:val="0"/>
      <w:divBdr>
        <w:top w:val="none" w:sz="0" w:space="0" w:color="auto"/>
        <w:left w:val="none" w:sz="0" w:space="0" w:color="auto"/>
        <w:bottom w:val="none" w:sz="0" w:space="0" w:color="auto"/>
        <w:right w:val="none" w:sz="0" w:space="0" w:color="auto"/>
      </w:divBdr>
    </w:div>
    <w:div w:id="1703894725">
      <w:bodyDiv w:val="1"/>
      <w:marLeft w:val="0"/>
      <w:marRight w:val="0"/>
      <w:marTop w:val="0"/>
      <w:marBottom w:val="0"/>
      <w:divBdr>
        <w:top w:val="none" w:sz="0" w:space="0" w:color="auto"/>
        <w:left w:val="none" w:sz="0" w:space="0" w:color="auto"/>
        <w:bottom w:val="none" w:sz="0" w:space="0" w:color="auto"/>
        <w:right w:val="none" w:sz="0" w:space="0" w:color="auto"/>
      </w:divBdr>
    </w:div>
    <w:div w:id="1911423596">
      <w:bodyDiv w:val="1"/>
      <w:marLeft w:val="0"/>
      <w:marRight w:val="0"/>
      <w:marTop w:val="0"/>
      <w:marBottom w:val="0"/>
      <w:divBdr>
        <w:top w:val="none" w:sz="0" w:space="0" w:color="auto"/>
        <w:left w:val="none" w:sz="0" w:space="0" w:color="auto"/>
        <w:bottom w:val="none" w:sz="0" w:space="0" w:color="auto"/>
        <w:right w:val="none" w:sz="0" w:space="0" w:color="auto"/>
      </w:divBdr>
    </w:div>
    <w:div w:id="2111663174">
      <w:bodyDiv w:val="1"/>
      <w:marLeft w:val="0"/>
      <w:marRight w:val="0"/>
      <w:marTop w:val="0"/>
      <w:marBottom w:val="0"/>
      <w:divBdr>
        <w:top w:val="none" w:sz="0" w:space="0" w:color="auto"/>
        <w:left w:val="none" w:sz="0" w:space="0" w:color="auto"/>
        <w:bottom w:val="none" w:sz="0" w:space="0" w:color="auto"/>
        <w:right w:val="none" w:sz="0" w:space="0" w:color="auto"/>
      </w:divBdr>
    </w:div>
    <w:div w:id="214735439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hyperlink" Target="https://doi.org/10.1038/s41562-021-01056-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C22C6-A541-457C-B8DB-13579AE8C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C:\Users\eespriu\AppData\Local\Temp\wze014\Trans_final_submission.dot</Template>
  <TotalTime>384</TotalTime>
  <Pages>4</Pages>
  <Words>2310</Words>
  <Characters>13169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15449</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Nicole Norelli</cp:lastModifiedBy>
  <cp:revision>62</cp:revision>
  <cp:lastPrinted>2003-04-30T17:12:00Z</cp:lastPrinted>
  <dcterms:created xsi:type="dcterms:W3CDTF">2021-03-22T20:41:00Z</dcterms:created>
  <dcterms:modified xsi:type="dcterms:W3CDTF">2021-03-28T18:48:00Z</dcterms:modified>
</cp:coreProperties>
</file>